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9323AE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5E7B179" w14:textId="1C9BC69D" w:rsidR="001B2ABD" w:rsidRDefault="007D2377" w:rsidP="001B2ABD">
            <w:pPr>
              <w:tabs>
                <w:tab w:val="left" w:pos="990"/>
              </w:tabs>
              <w:jc w:val="center"/>
            </w:pPr>
            <w:r>
              <w:rPr>
                <w:rFonts w:ascii="Calibri" w:hAnsi="Calibri" w:cs="Calibri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7FB312" wp14:editId="502F49D3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1073150</wp:posOffset>
                      </wp:positionV>
                      <wp:extent cx="2016760" cy="1290955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6760" cy="1290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37216B" w14:textId="15A434D4" w:rsidR="007D2377" w:rsidRPr="007D2377" w:rsidRDefault="007D2377" w:rsidP="007D2377">
                                  <w:pPr>
                                    <w:ind w:left="360"/>
                                    <w:rPr>
                                      <w:b/>
                                      <w:color w:val="548AB7" w:themeColor="accent1" w:themeShade="BF"/>
                                      <w:sz w:val="22"/>
                                    </w:rPr>
                                  </w:pPr>
                                  <w:r w:rsidRPr="007D2377">
                                    <w:rPr>
                                      <w:b/>
                                      <w:color w:val="548AB7" w:themeColor="accent1" w:themeShade="BF"/>
                                      <w:sz w:val="22"/>
                                    </w:rPr>
                                    <w:t>Technical Skills</w:t>
                                  </w:r>
                                </w:p>
                                <w:p w14:paraId="7B097B1E" w14:textId="77777777" w:rsidR="007D2377" w:rsidRDefault="007D2377" w:rsidP="007D2377">
                                  <w:pPr>
                                    <w:ind w:left="360"/>
                                  </w:pPr>
                                </w:p>
                                <w:p w14:paraId="7E60BE1F" w14:textId="0809CCFB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HTML</w:t>
                                  </w:r>
                                </w:p>
                                <w:p w14:paraId="606AB714" w14:textId="77777777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JavaScript</w:t>
                                  </w:r>
                                </w:p>
                                <w:p w14:paraId="78FE5201" w14:textId="77777777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Python</w:t>
                                  </w:r>
                                </w:p>
                                <w:p w14:paraId="4F9CE51A" w14:textId="77777777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CSS</w:t>
                                  </w:r>
                                </w:p>
                                <w:p w14:paraId="510DF049" w14:textId="77777777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PHP</w:t>
                                  </w:r>
                                </w:p>
                                <w:p w14:paraId="1EC7F232" w14:textId="77777777" w:rsidR="00D41AE5" w:rsidRDefault="00D41AE5" w:rsidP="007D2377">
                                  <w:pPr>
                                    <w:ind w:left="360"/>
                                  </w:pPr>
                                  <w: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7FB3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2.65pt;margin-top:84.5pt;width:158.8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" filled="f" stroked="f" strokeweight=".5pt">
                      <v:textbox>
                        <w:txbxContent>
                          <w:p w14:paraId="3237216B" w14:textId="15A434D4" w:rsidR="007D2377" w:rsidRPr="007D2377" w:rsidRDefault="007D2377" w:rsidP="007D2377">
                            <w:pPr>
                              <w:ind w:left="360"/>
                              <w:rPr>
                                <w:b/>
                                <w:color w:val="548AB7" w:themeColor="accent1" w:themeShade="BF"/>
                                <w:sz w:val="22"/>
                              </w:rPr>
                            </w:pPr>
                            <w:r w:rsidRPr="007D2377">
                              <w:rPr>
                                <w:b/>
                                <w:color w:val="548AB7" w:themeColor="accent1" w:themeShade="BF"/>
                                <w:sz w:val="22"/>
                              </w:rPr>
                              <w:t>Technical Skills</w:t>
                            </w:r>
                          </w:p>
                          <w:p w14:paraId="7B097B1E" w14:textId="77777777" w:rsidR="007D2377" w:rsidRDefault="007D2377" w:rsidP="007D2377">
                            <w:pPr>
                              <w:ind w:left="360"/>
                            </w:pPr>
                          </w:p>
                          <w:p w14:paraId="7E60BE1F" w14:textId="0809CCFB" w:rsidR="00D41AE5" w:rsidRDefault="00D41AE5" w:rsidP="007D2377">
                            <w:pPr>
                              <w:ind w:left="360"/>
                            </w:pPr>
                            <w:r>
                              <w:t>HTML</w:t>
                            </w:r>
                          </w:p>
                          <w:p w14:paraId="606AB714" w14:textId="77777777" w:rsidR="00D41AE5" w:rsidRDefault="00D41AE5" w:rsidP="007D2377">
                            <w:pPr>
                              <w:ind w:left="360"/>
                            </w:pPr>
                            <w:r>
                              <w:t>JavaScript</w:t>
                            </w:r>
                          </w:p>
                          <w:p w14:paraId="78FE5201" w14:textId="77777777" w:rsidR="00D41AE5" w:rsidRDefault="00D41AE5" w:rsidP="007D2377">
                            <w:pPr>
                              <w:ind w:left="360"/>
                            </w:pPr>
                            <w:r>
                              <w:t>Python</w:t>
                            </w:r>
                          </w:p>
                          <w:p w14:paraId="4F9CE51A" w14:textId="77777777" w:rsidR="00D41AE5" w:rsidRDefault="00D41AE5" w:rsidP="007D2377">
                            <w:pPr>
                              <w:ind w:left="360"/>
                            </w:pPr>
                            <w:r>
                              <w:t>CSS</w:t>
                            </w:r>
                          </w:p>
                          <w:p w14:paraId="510DF049" w14:textId="77777777" w:rsidR="00D41AE5" w:rsidRDefault="00D41AE5" w:rsidP="007D2377">
                            <w:pPr>
                              <w:ind w:left="360"/>
                            </w:pPr>
                            <w:r>
                              <w:t>PHP</w:t>
                            </w:r>
                          </w:p>
                          <w:p w14:paraId="1EC7F232" w14:textId="77777777" w:rsidR="00D41AE5" w:rsidRDefault="00D41AE5" w:rsidP="007D2377">
                            <w:pPr>
                              <w:ind w:left="360"/>
                            </w:pPr>
                            <w:r>
                              <w:t>jQuery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3490498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E624A7E" w14:textId="77777777" w:rsidR="001B2ABD" w:rsidRPr="00D86600" w:rsidRDefault="00911AEA" w:rsidP="001B2ABD">
            <w:pPr>
              <w:pStyle w:val="Title"/>
              <w:rPr>
                <w:rFonts w:ascii="Calibri" w:hAnsi="Calibri" w:cs="Calibri"/>
                <w:sz w:val="72"/>
              </w:rPr>
            </w:pPr>
            <w:r w:rsidRPr="00D86600">
              <w:rPr>
                <w:rFonts w:ascii="Calibri" w:hAnsi="Calibri" w:cs="Calibri"/>
                <w:sz w:val="72"/>
              </w:rPr>
              <w:t>Camille</w:t>
            </w:r>
          </w:p>
          <w:p w14:paraId="3BD073F4" w14:textId="77777777" w:rsidR="00911AEA" w:rsidRPr="00D86600" w:rsidRDefault="00911AEA" w:rsidP="00911AEA">
            <w:pPr>
              <w:rPr>
                <w:rFonts w:ascii="Calibri" w:hAnsi="Calibri" w:cs="Calibri"/>
                <w:sz w:val="72"/>
                <w:szCs w:val="96"/>
              </w:rPr>
            </w:pPr>
            <w:r w:rsidRPr="00D86600">
              <w:rPr>
                <w:rFonts w:ascii="Calibri" w:hAnsi="Calibri" w:cs="Calibri"/>
                <w:sz w:val="72"/>
                <w:szCs w:val="96"/>
              </w:rPr>
              <w:t>Mendiola</w:t>
            </w:r>
          </w:p>
          <w:p w14:paraId="46FD299D" w14:textId="77EED111" w:rsidR="001B2ABD" w:rsidRPr="00D86600" w:rsidRDefault="007D2377" w:rsidP="001B2ABD">
            <w:pPr>
              <w:pStyle w:val="Subtitle"/>
              <w:rPr>
                <w:rFonts w:ascii="Calibri" w:hAnsi="Calibri" w:cs="Calibri"/>
              </w:rPr>
            </w:pPr>
            <w:r w:rsidRPr="007042A3">
              <w:rPr>
                <w:rFonts w:ascii="Calibri" w:hAnsi="Calibri" w:cs="Calibri"/>
                <w:spacing w:val="47"/>
                <w:w w:val="100"/>
              </w:rPr>
              <w:t>Data Analys</w:t>
            </w:r>
            <w:r w:rsidRPr="007042A3">
              <w:rPr>
                <w:rFonts w:ascii="Calibri" w:hAnsi="Calibri" w:cs="Calibri"/>
                <w:spacing w:val="3"/>
                <w:w w:val="100"/>
              </w:rPr>
              <w:t>t</w:t>
            </w:r>
          </w:p>
        </w:tc>
      </w:tr>
      <w:tr w:rsidR="001B2ABD" w14:paraId="09AFA9D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7D5148A5839452E996E721882BC5154"/>
              </w:placeholder>
              <w:temporary/>
              <w:showingPlcHdr/>
              <w15:appearance w15:val="hidden"/>
            </w:sdtPr>
            <w:sdtEndPr/>
            <w:sdtContent>
              <w:p w14:paraId="170BC6E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9DB65B6" w14:textId="37B0CEA7" w:rsidR="00036450" w:rsidRDefault="00576906" w:rsidP="00576906">
            <w:r>
              <w:t>Data Analyst with newly obtained skills in data mining and web visualization. Proficient in verbal and written communications, problem-solving, and time mana</w:t>
            </w:r>
            <w:r w:rsidR="00D41AE5">
              <w:t xml:space="preserve">gement. Able to leverage background in mathematic and applied statistics for data visualization. Recently completed Data Analysis and Visualization </w:t>
            </w:r>
            <w:r w:rsidR="00090235">
              <w:t>Program</w:t>
            </w:r>
            <w:r w:rsidR="00D41AE5">
              <w:t xml:space="preserve"> at the University of Texas and continue to achieve new knowledge through self-education. </w:t>
            </w:r>
          </w:p>
          <w:p w14:paraId="30D9DB5F" w14:textId="77777777" w:rsidR="00036450" w:rsidRDefault="00036450" w:rsidP="00036450"/>
          <w:sdt>
            <w:sdtPr>
              <w:id w:val="-1954003311"/>
              <w:placeholder>
                <w:docPart w:val="F9FAD4D7F90C4BB99ABC91C3C8F4B331"/>
              </w:placeholder>
              <w:temporary/>
              <w:showingPlcHdr/>
              <w15:appearance w15:val="hidden"/>
            </w:sdtPr>
            <w:sdtEndPr/>
            <w:sdtContent>
              <w:p w14:paraId="30C1A6B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F926AB179734094AFF0776AB744296A"/>
              </w:placeholder>
              <w:temporary/>
              <w:showingPlcHdr/>
              <w15:appearance w15:val="hidden"/>
            </w:sdtPr>
            <w:sdtEndPr/>
            <w:sdtContent>
              <w:p w14:paraId="1024FD0B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60C4491" w14:textId="77777777" w:rsidR="004D3011" w:rsidRDefault="007D32F9" w:rsidP="004D3011">
            <w:r>
              <w:t>512-999-3789</w:t>
            </w:r>
          </w:p>
          <w:p w14:paraId="4FAF6A02" w14:textId="77777777" w:rsidR="004D3011" w:rsidRPr="004D3011" w:rsidRDefault="004D3011" w:rsidP="004D3011"/>
          <w:sdt>
            <w:sdtPr>
              <w:id w:val="67859272"/>
              <w:placeholder>
                <w:docPart w:val="1C08C99A09A3403693A836550B0C1A02"/>
              </w:placeholder>
              <w:temporary/>
              <w:showingPlcHdr/>
              <w15:appearance w15:val="hidden"/>
            </w:sdtPr>
            <w:sdtEndPr/>
            <w:sdtContent>
              <w:p w14:paraId="1782A7F8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A729563" w14:textId="77777777" w:rsidR="004D3011" w:rsidRDefault="00D41AE5" w:rsidP="004D3011">
            <w:r>
              <w:t>www.github.com/Mendiolac</w:t>
            </w:r>
          </w:p>
          <w:p w14:paraId="68D9A498" w14:textId="77777777" w:rsidR="004D3011" w:rsidRDefault="004D3011" w:rsidP="004D3011"/>
          <w:sdt>
            <w:sdtPr>
              <w:id w:val="-240260293"/>
              <w:placeholder>
                <w:docPart w:val="AB125FDA647D4EF2A92EDA73411DD85B"/>
              </w:placeholder>
              <w:temporary/>
              <w:showingPlcHdr/>
              <w15:appearance w15:val="hidden"/>
            </w:sdtPr>
            <w:sdtEndPr/>
            <w:sdtContent>
              <w:p w14:paraId="008C4CD0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16B8920" w14:textId="77777777" w:rsidR="00036450" w:rsidRPr="00E4381A" w:rsidRDefault="007D32F9" w:rsidP="004D3011">
            <w:pPr>
              <w:rPr>
                <w:rStyle w:val="Hyperlink"/>
              </w:rPr>
            </w:pPr>
            <w:r>
              <w:t>mendiolac@outlook.com</w:t>
            </w:r>
          </w:p>
          <w:sdt>
            <w:sdtPr>
              <w:id w:val="-1444214663"/>
              <w:placeholder>
                <w:docPart w:val="A1AED5F3C2B04C9DA04016C9DD047A6B"/>
              </w:placeholder>
              <w:temporary/>
              <w:showingPlcHdr/>
              <w15:appearance w15:val="hidden"/>
            </w:sdtPr>
            <w:sdtEndPr/>
            <w:sdtContent>
              <w:p w14:paraId="357867FE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73A58AB" w14:textId="77777777" w:rsidR="004D3011" w:rsidRDefault="007D32F9" w:rsidP="004D3011">
            <w:r>
              <w:t>Kayaking</w:t>
            </w:r>
          </w:p>
          <w:p w14:paraId="4468951A" w14:textId="77777777" w:rsidR="007D32F9" w:rsidRDefault="007D32F9" w:rsidP="004D3011">
            <w:r>
              <w:t>Hiking</w:t>
            </w:r>
          </w:p>
          <w:p w14:paraId="7B2CDF62" w14:textId="77777777" w:rsidR="007D32F9" w:rsidRDefault="007D32F9" w:rsidP="004D3011">
            <w:r>
              <w:t>Traveling</w:t>
            </w:r>
          </w:p>
          <w:p w14:paraId="0382A3BF" w14:textId="5E098363" w:rsidR="00D41AE5" w:rsidRDefault="007D2377" w:rsidP="004D3011">
            <w:r>
              <w:t>Reading</w:t>
            </w:r>
          </w:p>
          <w:p w14:paraId="45D094A7" w14:textId="77777777" w:rsidR="007D32F9" w:rsidRDefault="007D32F9" w:rsidP="004D3011"/>
          <w:p w14:paraId="6DE3A255" w14:textId="77777777" w:rsidR="007D32F9" w:rsidRPr="004D3011" w:rsidRDefault="007D32F9" w:rsidP="004D3011"/>
        </w:tc>
        <w:tc>
          <w:tcPr>
            <w:tcW w:w="720" w:type="dxa"/>
          </w:tcPr>
          <w:p w14:paraId="50D784A6" w14:textId="3E8F5AD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Calibri" w:hAnsi="Calibri" w:cs="Calibri"/>
                <w:szCs w:val="22"/>
              </w:rPr>
              <w:id w:val="1049110328"/>
              <w:placeholder>
                <w:docPart w:val="43020167786B4B269B336C3A68CCDAB1"/>
              </w:placeholder>
              <w:temporary/>
              <w:showingPlcHdr/>
              <w15:appearance w15:val="hidden"/>
            </w:sdtPr>
            <w:sdtEndPr/>
            <w:sdtContent>
              <w:p w14:paraId="7708B230" w14:textId="77777777" w:rsidR="001B2ABD" w:rsidRPr="00D86600" w:rsidRDefault="00E25A26" w:rsidP="00036450">
                <w:pPr>
                  <w:pStyle w:val="Heading2"/>
                  <w:rPr>
                    <w:rFonts w:ascii="Calibri" w:hAnsi="Calibri" w:cs="Calibri"/>
                    <w:szCs w:val="22"/>
                  </w:rPr>
                </w:pPr>
                <w:r w:rsidRPr="00D86600">
                  <w:rPr>
                    <w:rFonts w:ascii="Calibri" w:hAnsi="Calibri" w:cs="Calibri"/>
                    <w:szCs w:val="22"/>
                  </w:rPr>
                  <w:t>EDUCATION</w:t>
                </w:r>
              </w:p>
            </w:sdtContent>
          </w:sdt>
          <w:p w14:paraId="23A8CC22" w14:textId="77777777" w:rsidR="00036450" w:rsidRPr="00D86600" w:rsidRDefault="00911AEA" w:rsidP="00B359E4">
            <w:pPr>
              <w:pStyle w:val="Heading4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University of Texas</w:t>
            </w:r>
            <w:r w:rsidR="007D32F9" w:rsidRPr="00D86600">
              <w:rPr>
                <w:rFonts w:ascii="Calibri" w:hAnsi="Calibri" w:cs="Calibri"/>
                <w:sz w:val="22"/>
              </w:rPr>
              <w:t xml:space="preserve"> in Austin</w:t>
            </w:r>
          </w:p>
          <w:p w14:paraId="1DABEF06" w14:textId="77777777" w:rsidR="00036450" w:rsidRPr="00D86600" w:rsidRDefault="00911AEA" w:rsidP="00B359E4">
            <w:pPr>
              <w:pStyle w:val="Date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June 2018 to January 2019</w:t>
            </w:r>
          </w:p>
          <w:p w14:paraId="67FD7545" w14:textId="77777777" w:rsidR="004D3011" w:rsidRPr="00D86600" w:rsidRDefault="00911AEA" w:rsidP="00036450">
            <w:pPr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 xml:space="preserve">Received a certificate in Data Analysis and Visualization. </w:t>
            </w:r>
          </w:p>
          <w:p w14:paraId="78007634" w14:textId="78B8F675" w:rsidR="00036450" w:rsidRPr="00D86600" w:rsidRDefault="007D32F9" w:rsidP="00036450">
            <w:pPr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Studied Python Programming</w:t>
            </w:r>
            <w:r w:rsidR="007D2377">
              <w:rPr>
                <w:rFonts w:ascii="Calibri" w:hAnsi="Calibri" w:cs="Calibri"/>
                <w:sz w:val="22"/>
              </w:rPr>
              <w:t xml:space="preserve">, Machine Learning, and Front-End Web Development.  </w:t>
            </w:r>
          </w:p>
          <w:p w14:paraId="44C3A233" w14:textId="77777777" w:rsidR="00036450" w:rsidRPr="00D86600" w:rsidRDefault="007D32F9" w:rsidP="00B359E4">
            <w:pPr>
              <w:pStyle w:val="Heading4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University of Colorado in Denver</w:t>
            </w:r>
          </w:p>
          <w:p w14:paraId="203266E8" w14:textId="77777777" w:rsidR="00036450" w:rsidRPr="00D86600" w:rsidRDefault="00D86600" w:rsidP="00B359E4">
            <w:pPr>
              <w:pStyle w:val="Date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 Progress</w:t>
            </w:r>
          </w:p>
          <w:p w14:paraId="48A286BB" w14:textId="77777777" w:rsidR="00036450" w:rsidRPr="00D86600" w:rsidRDefault="00D86258" w:rsidP="0003645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</w:rPr>
              <w:t>Pursuing a bachelor’s in science, focusing on Electrical Engineering. Studied logic and logic design, embedded systems, calculus II, engineering chemistry, and completed calculus</w:t>
            </w:r>
            <w:r w:rsidR="0029195F">
              <w:rPr>
                <w:rFonts w:ascii="Calibri" w:hAnsi="Calibri" w:cs="Calibri"/>
                <w:sz w:val="22"/>
              </w:rPr>
              <w:t>-</w:t>
            </w:r>
            <w:r>
              <w:rPr>
                <w:rFonts w:ascii="Calibri" w:hAnsi="Calibri" w:cs="Calibri"/>
                <w:sz w:val="22"/>
              </w:rPr>
              <w:t>based physics I and II.</w:t>
            </w:r>
          </w:p>
          <w:p w14:paraId="1E179378" w14:textId="77777777" w:rsidR="00036450" w:rsidRPr="00D86600" w:rsidRDefault="007D32F9" w:rsidP="00036450">
            <w:pPr>
              <w:pStyle w:val="Heading2"/>
              <w:rPr>
                <w:rFonts w:ascii="Calibri" w:hAnsi="Calibri" w:cs="Calibri"/>
              </w:rPr>
            </w:pPr>
            <w:r w:rsidRPr="00D86600">
              <w:rPr>
                <w:rFonts w:ascii="Calibri" w:hAnsi="Calibri" w:cs="Calibri"/>
              </w:rPr>
              <w:t>Projects</w:t>
            </w:r>
          </w:p>
          <w:p w14:paraId="09812CC7" w14:textId="77777777" w:rsidR="00036450" w:rsidRPr="00D86600" w:rsidRDefault="007D32F9" w:rsidP="00B359E4">
            <w:pPr>
              <w:pStyle w:val="Date"/>
              <w:rPr>
                <w:rFonts w:ascii="Calibri" w:hAnsi="Calibri" w:cs="Calibri"/>
              </w:rPr>
            </w:pPr>
            <w:r w:rsidRPr="00D86600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Prospective Data Scientist Jobs </w:t>
            </w:r>
            <w:r w:rsidRPr="00D86600">
              <w:rPr>
                <w:rFonts w:ascii="Calibri" w:hAnsi="Calibri" w:cs="Calibri"/>
                <w:sz w:val="22"/>
              </w:rPr>
              <w:t>Front End Development</w:t>
            </w:r>
          </w:p>
          <w:p w14:paraId="16B1F12C" w14:textId="77777777" w:rsidR="007D2377" w:rsidRPr="00A27E1B" w:rsidRDefault="007D2377" w:rsidP="007D2377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</w:rPr>
            </w:pPr>
            <w:r w:rsidRPr="00A27E1B">
              <w:rPr>
                <w:rFonts w:ascii="Calibri" w:hAnsi="Calibri" w:cs="Calibri"/>
                <w:color w:val="000000"/>
                <w:sz w:val="22"/>
                <w:szCs w:val="21"/>
              </w:rPr>
              <w:t>Achieves data visualization through HTML, CSS, JavaScript, Tableau, and d3 Word Frequency.</w:t>
            </w:r>
          </w:p>
          <w:p w14:paraId="703F7FE0" w14:textId="7B6A8FFA" w:rsidR="004D3011" w:rsidRPr="00D86600" w:rsidRDefault="00D86600" w:rsidP="00B359E4">
            <w:pPr>
              <w:pStyle w:val="Heading4"/>
              <w:rPr>
                <w:rFonts w:ascii="Calibri" w:hAnsi="Calibri" w:cs="Calibri"/>
                <w:b w:val="0"/>
                <w:bCs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Mars Web Application</w:t>
            </w:r>
            <w:r w:rsidR="004D3011" w:rsidRPr="00D86600">
              <w:rPr>
                <w:rFonts w:ascii="Calibri" w:hAnsi="Calibri" w:cs="Calibri"/>
                <w:sz w:val="22"/>
              </w:rPr>
              <w:t xml:space="preserve"> </w:t>
            </w:r>
            <w:r w:rsidR="00B4399B">
              <w:rPr>
                <w:rFonts w:ascii="Calibri" w:hAnsi="Calibri" w:cs="Calibri"/>
                <w:b w:val="0"/>
                <w:sz w:val="22"/>
              </w:rPr>
              <w:t>Python Programming</w:t>
            </w:r>
          </w:p>
          <w:p w14:paraId="0DB6AA1C" w14:textId="2AAB7363" w:rsidR="00090235" w:rsidRPr="00090235" w:rsidRDefault="00DC607F" w:rsidP="0009023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24292E"/>
                <w:sz w:val="22"/>
                <w:shd w:val="clear" w:color="auto" w:fill="FFFFFF"/>
              </w:rPr>
              <w:t>Obtains information</w:t>
            </w:r>
            <w:r w:rsidR="007D2377" w:rsidRPr="00A27E1B">
              <w:rPr>
                <w:rFonts w:ascii="Calibri" w:hAnsi="Calibri" w:cs="Calibri"/>
                <w:color w:val="24292E"/>
                <w:sz w:val="22"/>
                <w:shd w:val="clear" w:color="auto" w:fill="FFFFFF"/>
              </w:rPr>
              <w:t xml:space="preserve"> through Python web scraping and stores the returned data through MongoDB. The data was parsed out and deployed through Flask Application.</w:t>
            </w:r>
          </w:p>
          <w:p w14:paraId="42BAE1AF" w14:textId="3CAC91AE" w:rsidR="00090235" w:rsidRPr="00DC607F" w:rsidRDefault="00090235" w:rsidP="00DC607F">
            <w:pPr>
              <w:rPr>
                <w:rFonts w:ascii="Calibri" w:hAnsi="Calibri" w:cs="Calibri"/>
                <w:b/>
              </w:rPr>
            </w:pPr>
            <w:r w:rsidRPr="00DC607F">
              <w:rPr>
                <w:rFonts w:ascii="Calibri" w:hAnsi="Calibri" w:cs="Calibri"/>
                <w:b/>
                <w:color w:val="24292E"/>
                <w:sz w:val="22"/>
                <w:shd w:val="clear" w:color="auto" w:fill="FFFFFF"/>
              </w:rPr>
              <w:t xml:space="preserve">Weather </w:t>
            </w:r>
            <w:r w:rsidR="00DC607F" w:rsidRPr="00DC607F">
              <w:rPr>
                <w:rFonts w:ascii="Calibri" w:hAnsi="Calibri" w:cs="Calibri"/>
                <w:b/>
                <w:color w:val="24292E"/>
                <w:sz w:val="22"/>
                <w:shd w:val="clear" w:color="auto" w:fill="FFFFFF"/>
              </w:rPr>
              <w:t>Diversity</w:t>
            </w:r>
            <w:r w:rsidR="00DC607F">
              <w:rPr>
                <w:rFonts w:ascii="Calibri" w:hAnsi="Calibri" w:cs="Calibri"/>
                <w:b/>
                <w:color w:val="24292E"/>
                <w:sz w:val="22"/>
                <w:shd w:val="clear" w:color="auto" w:fill="FFFFFF"/>
              </w:rPr>
              <w:t xml:space="preserve"> </w:t>
            </w:r>
            <w:r w:rsidR="00DC607F" w:rsidRPr="00DC607F">
              <w:rPr>
                <w:rFonts w:ascii="Calibri" w:hAnsi="Calibri" w:cs="Calibri"/>
                <w:color w:val="24292E"/>
                <w:sz w:val="22"/>
                <w:shd w:val="clear" w:color="auto" w:fill="FFFFFF"/>
              </w:rPr>
              <w:t>F</w:t>
            </w:r>
            <w:r w:rsidR="00CA7516">
              <w:rPr>
                <w:rFonts w:ascii="Calibri" w:hAnsi="Calibri" w:cs="Calibri"/>
                <w:color w:val="24292E"/>
                <w:sz w:val="22"/>
                <w:shd w:val="clear" w:color="auto" w:fill="FFFFFF"/>
              </w:rPr>
              <w:t>ull Stack</w:t>
            </w:r>
            <w:r w:rsidR="00DC607F">
              <w:rPr>
                <w:rFonts w:ascii="Calibri" w:hAnsi="Calibri" w:cs="Calibri"/>
                <w:color w:val="24292E"/>
                <w:sz w:val="22"/>
                <w:shd w:val="clear" w:color="auto" w:fill="FFFFFF"/>
              </w:rPr>
              <w:t xml:space="preserve"> Development</w:t>
            </w:r>
          </w:p>
          <w:p w14:paraId="160CFE0B" w14:textId="54D584B2" w:rsidR="00090235" w:rsidRPr="00CA7516" w:rsidRDefault="00DC607F" w:rsidP="00090235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2"/>
              </w:rPr>
            </w:pPr>
            <w:r w:rsidRPr="00DC607F">
              <w:rPr>
                <w:rFonts w:ascii="Calibri" w:hAnsi="Calibri" w:cs="Calibri"/>
                <w:sz w:val="22"/>
              </w:rPr>
              <w:t xml:space="preserve">Utilizes </w:t>
            </w:r>
            <w:r w:rsidR="00CA7516">
              <w:rPr>
                <w:rFonts w:ascii="Calibri" w:hAnsi="Calibri" w:cs="Calibri"/>
                <w:sz w:val="22"/>
              </w:rPr>
              <w:t xml:space="preserve">a REST </w:t>
            </w:r>
            <w:r w:rsidRPr="00DC607F">
              <w:rPr>
                <w:rFonts w:ascii="Calibri" w:hAnsi="Calibri" w:cs="Calibri"/>
                <w:sz w:val="22"/>
              </w:rPr>
              <w:t xml:space="preserve">API Key to </w:t>
            </w:r>
            <w:r>
              <w:rPr>
                <w:rFonts w:ascii="Calibri" w:hAnsi="Calibri" w:cs="Calibri"/>
                <w:sz w:val="22"/>
              </w:rPr>
              <w:t xml:space="preserve">collect weather data with intent to </w:t>
            </w:r>
            <w:r w:rsidR="00CA7516">
              <w:rPr>
                <w:rFonts w:ascii="Calibri" w:hAnsi="Calibri" w:cs="Calibri"/>
                <w:sz w:val="22"/>
              </w:rPr>
              <w:t>perform a weather check on a variety of unique cities.</w:t>
            </w:r>
          </w:p>
          <w:p w14:paraId="668CA8B1" w14:textId="785843A1" w:rsidR="00036450" w:rsidRPr="00D86600" w:rsidRDefault="00090235" w:rsidP="00036450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8F244A" wp14:editId="72A7BD0E">
                      <wp:simplePos x="0" y="0"/>
                      <wp:positionH relativeFrom="column">
                        <wp:posOffset>-109206</wp:posOffset>
                      </wp:positionH>
                      <wp:positionV relativeFrom="paragraph">
                        <wp:posOffset>414253</wp:posOffset>
                      </wp:positionV>
                      <wp:extent cx="4245505" cy="2088461"/>
                      <wp:effectExtent l="0" t="0" r="3175" b="762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5505" cy="20884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DED87" w14:textId="77777777" w:rsidR="007D2377" w:rsidRDefault="007D2377" w:rsidP="007D2377">
                                  <w:pP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</w:pPr>
                                  <w:bookmarkStart w:id="0" w:name="_GoBack"/>
                                  <w:r w:rsidRPr="00856D85"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</w:rPr>
                                    <w:t>Doc Bs Fresh Kitchen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 xml:space="preserve">| </w:t>
                                  </w:r>
                                  <w:r w:rsidRPr="00AC5F5B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</w:rPr>
                                    <w:t>Server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 xml:space="preserve"> | </w:t>
                                  </w:r>
                                  <w:r w:rsidRPr="00A27E1B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October 2017- September 2018</w:t>
                                  </w:r>
                                  <w:r w:rsidRPr="00A27E1B">
                                    <w:rPr>
                                      <w:rFonts w:ascii="Calibri" w:hAnsi="Calibri" w:cs="Calibri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725E306D" w14:textId="77777777" w:rsidR="007D2377" w:rsidRPr="003E4FB3" w:rsidRDefault="007D2377" w:rsidP="007D237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Recognized as Lead Server with responsibility of training new team members as well as perfected punctuality under demanding work environment.</w:t>
                                  </w:r>
                                </w:p>
                                <w:p w14:paraId="2274C461" w14:textId="77777777" w:rsidR="007D2377" w:rsidRPr="003E4FB3" w:rsidRDefault="007D2377" w:rsidP="007D2377">
                                  <w:pPr>
                                    <w:pStyle w:val="NormalWeb"/>
                                    <w:numPr>
                                      <w:ilvl w:val="0"/>
                                      <w:numId w:val="4"/>
                                    </w:numPr>
                                    <w:spacing w:before="0" w:beforeAutospacing="0" w:after="0" w:afterAutospacing="0" w:line="10" w:lineRule="atLeast"/>
                                    <w:textAlignment w:val="baseline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</w:pPr>
                                  <w:r w:rsidRPr="003E4FB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>Assisted in the opening of the restaurant and setting the standard for oncoming members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>.</w:t>
                                  </w:r>
                                </w:p>
                                <w:p w14:paraId="749E7D99" w14:textId="77777777" w:rsidR="007D2377" w:rsidRDefault="007D2377" w:rsidP="007D237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2"/>
                                    </w:rPr>
                                    <w:t xml:space="preserve">University of Colorado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 xml:space="preserve">| </w:t>
                                  </w:r>
                                  <w:r w:rsidRPr="00AC5F5B"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</w:rPr>
                                    <w:t>Resident Assistant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 xml:space="preserve">| </w:t>
                                  </w:r>
                                  <w:r w:rsidRPr="00A27E1B">
                                    <w:rPr>
                                      <w:rFonts w:ascii="Calibri" w:hAnsi="Calibri" w:cs="Calibri"/>
                                      <w:color w:val="000000"/>
                                      <w:sz w:val="21"/>
                                      <w:szCs w:val="21"/>
                                    </w:rPr>
                                    <w:t>August 2016 – May 2017</w:t>
                                  </w:r>
                                </w:p>
                                <w:p w14:paraId="7F4557E8" w14:textId="540B785A" w:rsidR="007D2377" w:rsidRPr="00090235" w:rsidRDefault="007D2377" w:rsidP="007D2377">
                                  <w:pPr>
                                    <w:pStyle w:val="NormalWeb"/>
                                    <w:numPr>
                                      <w:ilvl w:val="0"/>
                                      <w:numId w:val="4"/>
                                    </w:numPr>
                                    <w:spacing w:before="0" w:beforeAutospacing="0" w:after="0" w:afterAutospacing="0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w:t>Provided support and resources to residents under my supervision.</w:t>
                                  </w:r>
                                </w:p>
                                <w:p w14:paraId="1E8881F7" w14:textId="6D5502C4" w:rsidR="00090235" w:rsidRPr="00090235" w:rsidRDefault="00090235" w:rsidP="00090235">
                                  <w:pPr>
                                    <w:pStyle w:val="NormalWeb"/>
                                    <w:numPr>
                                      <w:ilvl w:val="0"/>
                                      <w:numId w:val="4"/>
                                    </w:numPr>
                                    <w:spacing w:before="0" w:beforeAutospacing="0" w:after="0" w:afterAutospacing="0" w:line="10" w:lineRule="atLeast"/>
                                    <w:jc w:val="both"/>
                                    <w:textAlignment w:val="baseline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</w:pPr>
                                  <w:r w:rsidRPr="00090235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>Planned, promoted, and hosted events in resident hall and on campus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>.</w:t>
                                  </w:r>
                                  <w:r w:rsidRPr="00090235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 xml:space="preserve"> </w:t>
                                  </w:r>
                                </w:p>
                                <w:p w14:paraId="5714F401" w14:textId="77777777" w:rsidR="00090235" w:rsidRPr="00090235" w:rsidRDefault="00090235" w:rsidP="00090235">
                                  <w:pPr>
                                    <w:pStyle w:val="NormalWeb"/>
                                    <w:spacing w:before="0" w:beforeAutospacing="0" w:after="0" w:afterAutospacing="0" w:line="10" w:lineRule="atLeast"/>
                                    <w:ind w:left="360"/>
                                    <w:jc w:val="both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bookmarkEnd w:id="0"/>
                                <w:p w14:paraId="79A5E768" w14:textId="77777777" w:rsidR="007D2377" w:rsidRDefault="007D237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F24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7" type="#_x0000_t202" style="position:absolute;margin-left:-8.6pt;margin-top:32.6pt;width:334.3pt;height:1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" fillcolor="white [3201]" stroked="f" strokeweight=".5pt">
                      <v:textbox>
                        <w:txbxContent>
                          <w:p w14:paraId="350DED87" w14:textId="77777777" w:rsidR="007D2377" w:rsidRDefault="007D2377" w:rsidP="007D2377">
                            <w:p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bookmarkStart w:id="1" w:name="_GoBack"/>
                            <w:r w:rsidRPr="00856D85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Doc Bs Fresh Kitchen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| </w:t>
                            </w:r>
                            <w:r w:rsidRPr="00AC5F5B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>Server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| </w:t>
                            </w:r>
                            <w:r w:rsidRPr="00A27E1B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October 2017- September 2018</w:t>
                            </w:r>
                            <w:r w:rsidRPr="00A27E1B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725E306D" w14:textId="77777777" w:rsidR="007D2377" w:rsidRPr="003E4FB3" w:rsidRDefault="007D2377" w:rsidP="007D23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Recognized as Lead Server with responsibility of training new team members as well as perfected punctuality under demanding work environment.</w:t>
                            </w:r>
                          </w:p>
                          <w:p w14:paraId="2274C461" w14:textId="77777777" w:rsidR="007D2377" w:rsidRPr="003E4FB3" w:rsidRDefault="007D2377" w:rsidP="007D237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10" w:lineRule="atLeast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</w:pPr>
                            <w:r w:rsidRPr="003E4FB3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>Assisted in the opening of the restaurant and setting the standard for oncoming members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>.</w:t>
                            </w:r>
                          </w:p>
                          <w:p w14:paraId="749E7D99" w14:textId="77777777" w:rsidR="007D2377" w:rsidRDefault="007D2377" w:rsidP="007D2377">
                            <w:pP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 xml:space="preserve">University of Colorado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| </w:t>
                            </w:r>
                            <w:r w:rsidRPr="00AC5F5B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>Resident Assistant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| </w:t>
                            </w:r>
                            <w:r w:rsidRPr="00A27E1B">
                              <w:rPr>
                                <w:rFonts w:ascii="Calibri" w:hAnsi="Calibri" w:cs="Calibri"/>
                                <w:color w:val="000000"/>
                                <w:sz w:val="21"/>
                                <w:szCs w:val="21"/>
                              </w:rPr>
                              <w:t>August 2016 – May 2017</w:t>
                            </w:r>
                          </w:p>
                          <w:p w14:paraId="7F4557E8" w14:textId="540B785A" w:rsidR="007D2377" w:rsidRPr="00090235" w:rsidRDefault="007D2377" w:rsidP="007D237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Provided support and resources to residents under my supervision.</w:t>
                            </w:r>
                          </w:p>
                          <w:p w14:paraId="1E8881F7" w14:textId="6D5502C4" w:rsidR="00090235" w:rsidRPr="00090235" w:rsidRDefault="00090235" w:rsidP="0009023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10" w:lineRule="atLeast"/>
                              <w:jc w:val="both"/>
                              <w:textAlignment w:val="baseline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</w:pPr>
                            <w:r w:rsidRPr="0009023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>Planned, promoted, and hosted events in resident hall and on campus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>.</w:t>
                            </w:r>
                            <w:r w:rsidRPr="0009023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 xml:space="preserve"> </w:t>
                            </w:r>
                          </w:p>
                          <w:p w14:paraId="5714F401" w14:textId="77777777" w:rsidR="00090235" w:rsidRPr="00090235" w:rsidRDefault="00090235" w:rsidP="00090235">
                            <w:pPr>
                              <w:pStyle w:val="NormalWeb"/>
                              <w:spacing w:before="0" w:beforeAutospacing="0" w:after="0" w:afterAutospacing="0" w:line="10" w:lineRule="atLeast"/>
                              <w:ind w:left="36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bookmarkEnd w:id="1"/>
                          <w:p w14:paraId="79A5E768" w14:textId="77777777" w:rsidR="007D2377" w:rsidRDefault="007D2377"/>
                        </w:txbxContent>
                      </v:textbox>
                    </v:shape>
                  </w:pict>
                </mc:Fallback>
              </mc:AlternateContent>
            </w:r>
            <w:r w:rsidR="007D2377">
              <w:rPr>
                <w:rFonts w:ascii="Calibri" w:hAnsi="Calibri" w:cs="Calibri"/>
              </w:rPr>
              <w:t>Work Experience</w:t>
            </w:r>
          </w:p>
          <w:p w14:paraId="3D3086C9" w14:textId="328A2272" w:rsidR="00036450" w:rsidRPr="00D86258" w:rsidRDefault="00036450" w:rsidP="00D86258">
            <w:pPr>
              <w:rPr>
                <w:rFonts w:ascii="Calibri" w:hAnsi="Calibri" w:cs="Calibri"/>
                <w:color w:val="FFFFFF" w:themeColor="background1"/>
              </w:rPr>
            </w:pPr>
          </w:p>
        </w:tc>
      </w:tr>
      <w:tr w:rsidR="00090235" w14:paraId="79EAE580" w14:textId="77777777" w:rsidTr="001B2ABD">
        <w:tc>
          <w:tcPr>
            <w:tcW w:w="3600" w:type="dxa"/>
          </w:tcPr>
          <w:p w14:paraId="54A14872" w14:textId="77777777" w:rsidR="00090235" w:rsidRDefault="00090235" w:rsidP="00036450">
            <w:pPr>
              <w:pStyle w:val="Heading3"/>
            </w:pPr>
          </w:p>
        </w:tc>
        <w:tc>
          <w:tcPr>
            <w:tcW w:w="720" w:type="dxa"/>
          </w:tcPr>
          <w:p w14:paraId="4A6518E7" w14:textId="77777777" w:rsidR="00090235" w:rsidRDefault="0009023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3792771" w14:textId="6A516437" w:rsidR="00090235" w:rsidRDefault="00090235" w:rsidP="00036450">
            <w:pPr>
              <w:pStyle w:val="Heading2"/>
              <w:rPr>
                <w:rFonts w:ascii="Calibri" w:hAnsi="Calibri" w:cs="Calibri"/>
                <w:szCs w:val="22"/>
              </w:rPr>
            </w:pPr>
          </w:p>
        </w:tc>
      </w:tr>
    </w:tbl>
    <w:p w14:paraId="3314126C" w14:textId="37BFE29A" w:rsidR="0043117B" w:rsidRDefault="00CD62D9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FDEE" w14:textId="77777777" w:rsidR="00CD62D9" w:rsidRDefault="00CD62D9" w:rsidP="000C45FF">
      <w:r>
        <w:separator/>
      </w:r>
    </w:p>
  </w:endnote>
  <w:endnote w:type="continuationSeparator" w:id="0">
    <w:p w14:paraId="1877D053" w14:textId="77777777" w:rsidR="00CD62D9" w:rsidRDefault="00CD62D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88531" w14:textId="77777777" w:rsidR="00CD62D9" w:rsidRDefault="00CD62D9" w:rsidP="000C45FF">
      <w:r>
        <w:separator/>
      </w:r>
    </w:p>
  </w:footnote>
  <w:footnote w:type="continuationSeparator" w:id="0">
    <w:p w14:paraId="3183BD5E" w14:textId="77777777" w:rsidR="00CD62D9" w:rsidRDefault="00CD62D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095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B7946D" wp14:editId="0DC5F55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792C"/>
    <w:multiLevelType w:val="hybridMultilevel"/>
    <w:tmpl w:val="311EB1E0"/>
    <w:lvl w:ilvl="0" w:tplc="610098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77EA6"/>
    <w:multiLevelType w:val="hybridMultilevel"/>
    <w:tmpl w:val="4FBC3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7574F"/>
    <w:multiLevelType w:val="hybridMultilevel"/>
    <w:tmpl w:val="7F94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792"/>
    <w:multiLevelType w:val="hybridMultilevel"/>
    <w:tmpl w:val="38F0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23BA9"/>
    <w:multiLevelType w:val="hybridMultilevel"/>
    <w:tmpl w:val="0406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C34C4"/>
    <w:multiLevelType w:val="multilevel"/>
    <w:tmpl w:val="DE44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C521E"/>
    <w:multiLevelType w:val="hybridMultilevel"/>
    <w:tmpl w:val="071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F1F72"/>
    <w:multiLevelType w:val="hybridMultilevel"/>
    <w:tmpl w:val="AC6E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EA"/>
    <w:rsid w:val="00036450"/>
    <w:rsid w:val="00090235"/>
    <w:rsid w:val="00094499"/>
    <w:rsid w:val="000C45FF"/>
    <w:rsid w:val="000E2948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195F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76906"/>
    <w:rsid w:val="005E39D5"/>
    <w:rsid w:val="00600670"/>
    <w:rsid w:val="0062123A"/>
    <w:rsid w:val="00646E75"/>
    <w:rsid w:val="006771D0"/>
    <w:rsid w:val="007042A3"/>
    <w:rsid w:val="00715FCB"/>
    <w:rsid w:val="00743101"/>
    <w:rsid w:val="007775E1"/>
    <w:rsid w:val="007867A0"/>
    <w:rsid w:val="007927F5"/>
    <w:rsid w:val="007D2377"/>
    <w:rsid w:val="007D32F9"/>
    <w:rsid w:val="00802CA0"/>
    <w:rsid w:val="00911AEA"/>
    <w:rsid w:val="009260CD"/>
    <w:rsid w:val="00952C25"/>
    <w:rsid w:val="00A2118D"/>
    <w:rsid w:val="00AD76E2"/>
    <w:rsid w:val="00B20152"/>
    <w:rsid w:val="00B359E4"/>
    <w:rsid w:val="00B4399B"/>
    <w:rsid w:val="00B57D98"/>
    <w:rsid w:val="00B70850"/>
    <w:rsid w:val="00C066B6"/>
    <w:rsid w:val="00C37BA1"/>
    <w:rsid w:val="00C4674C"/>
    <w:rsid w:val="00C506CF"/>
    <w:rsid w:val="00C72BED"/>
    <w:rsid w:val="00C9578B"/>
    <w:rsid w:val="00CA7516"/>
    <w:rsid w:val="00CB0055"/>
    <w:rsid w:val="00CD62D9"/>
    <w:rsid w:val="00D2522B"/>
    <w:rsid w:val="00D41AE5"/>
    <w:rsid w:val="00D422DE"/>
    <w:rsid w:val="00D5459D"/>
    <w:rsid w:val="00D86258"/>
    <w:rsid w:val="00D86600"/>
    <w:rsid w:val="00DA1F4D"/>
    <w:rsid w:val="00DC607F"/>
    <w:rsid w:val="00DD172A"/>
    <w:rsid w:val="00E25A26"/>
    <w:rsid w:val="00E4381A"/>
    <w:rsid w:val="00E53C46"/>
    <w:rsid w:val="00E55D74"/>
    <w:rsid w:val="00F60274"/>
    <w:rsid w:val="00F77FB9"/>
    <w:rsid w:val="00FB068F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704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AE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862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D23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sep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D5148A5839452E996E721882BC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22AF9-D6AA-45D5-B5D4-2D42B23D3196}"/>
      </w:docPartPr>
      <w:docPartBody>
        <w:p w:rsidR="007970C5" w:rsidRDefault="00C40BAE">
          <w:pPr>
            <w:pStyle w:val="B7D5148A5839452E996E721882BC5154"/>
          </w:pPr>
          <w:r w:rsidRPr="00D5459D">
            <w:t>Profile</w:t>
          </w:r>
        </w:p>
      </w:docPartBody>
    </w:docPart>
    <w:docPart>
      <w:docPartPr>
        <w:name w:val="F9FAD4D7F90C4BB99ABC91C3C8F4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4FB5B-8925-46AF-BA70-D0AEBBA29DF9}"/>
      </w:docPartPr>
      <w:docPartBody>
        <w:p w:rsidR="007970C5" w:rsidRDefault="00C40BAE">
          <w:pPr>
            <w:pStyle w:val="F9FAD4D7F90C4BB99ABC91C3C8F4B331"/>
          </w:pPr>
          <w:r w:rsidRPr="00CB0055">
            <w:t>Contact</w:t>
          </w:r>
        </w:p>
      </w:docPartBody>
    </w:docPart>
    <w:docPart>
      <w:docPartPr>
        <w:name w:val="2F926AB179734094AFF0776AB744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59088-0710-4610-B9CF-91F1A96A1188}"/>
      </w:docPartPr>
      <w:docPartBody>
        <w:p w:rsidR="007970C5" w:rsidRDefault="00C40BAE">
          <w:pPr>
            <w:pStyle w:val="2F926AB179734094AFF0776AB744296A"/>
          </w:pPr>
          <w:r w:rsidRPr="004D3011">
            <w:t>PHONE:</w:t>
          </w:r>
        </w:p>
      </w:docPartBody>
    </w:docPart>
    <w:docPart>
      <w:docPartPr>
        <w:name w:val="1C08C99A09A3403693A836550B0C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0302-EE1D-46EA-B2A6-4D6B66D64E3B}"/>
      </w:docPartPr>
      <w:docPartBody>
        <w:p w:rsidR="007970C5" w:rsidRDefault="00C40BAE">
          <w:pPr>
            <w:pStyle w:val="1C08C99A09A3403693A836550B0C1A02"/>
          </w:pPr>
          <w:r w:rsidRPr="004D3011">
            <w:t>WEBSITE:</w:t>
          </w:r>
        </w:p>
      </w:docPartBody>
    </w:docPart>
    <w:docPart>
      <w:docPartPr>
        <w:name w:val="AB125FDA647D4EF2A92EDA73411D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FA5F-74A6-4FC4-B87A-32199CC6D81B}"/>
      </w:docPartPr>
      <w:docPartBody>
        <w:p w:rsidR="007970C5" w:rsidRDefault="00C40BAE">
          <w:pPr>
            <w:pStyle w:val="AB125FDA647D4EF2A92EDA73411DD85B"/>
          </w:pPr>
          <w:r w:rsidRPr="004D3011">
            <w:t>EMAIL:</w:t>
          </w:r>
        </w:p>
      </w:docPartBody>
    </w:docPart>
    <w:docPart>
      <w:docPartPr>
        <w:name w:val="A1AED5F3C2B04C9DA04016C9DD047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EFC62-ECB5-4045-AB69-A34A8B13A9FA}"/>
      </w:docPartPr>
      <w:docPartBody>
        <w:p w:rsidR="007970C5" w:rsidRDefault="00C40BAE">
          <w:pPr>
            <w:pStyle w:val="A1AED5F3C2B04C9DA04016C9DD047A6B"/>
          </w:pPr>
          <w:r w:rsidRPr="00CB0055">
            <w:t>Hobbies</w:t>
          </w:r>
        </w:p>
      </w:docPartBody>
    </w:docPart>
    <w:docPart>
      <w:docPartPr>
        <w:name w:val="43020167786B4B269B336C3A68CCD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00601-D5C6-45EB-89FE-D370A98BEF64}"/>
      </w:docPartPr>
      <w:docPartBody>
        <w:p w:rsidR="007970C5" w:rsidRDefault="00C40BAE">
          <w:pPr>
            <w:pStyle w:val="43020167786B4B269B336C3A68CCDAB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AE"/>
    <w:rsid w:val="007970C5"/>
    <w:rsid w:val="00C40BAE"/>
    <w:rsid w:val="00F83F87"/>
    <w:rsid w:val="00FD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E86F624FE43CAA92F0D71FB593BEC">
    <w:name w:val="A72E86F624FE43CAA92F0D71FB593BEC"/>
  </w:style>
  <w:style w:type="paragraph" w:customStyle="1" w:styleId="FE22003A359446358FA74E5A18830A24">
    <w:name w:val="FE22003A359446358FA74E5A18830A24"/>
  </w:style>
  <w:style w:type="paragraph" w:customStyle="1" w:styleId="B7D5148A5839452E996E721882BC5154">
    <w:name w:val="B7D5148A5839452E996E721882BC5154"/>
  </w:style>
  <w:style w:type="paragraph" w:customStyle="1" w:styleId="5DE2BADD9CBB4B37958CC2426299C76E">
    <w:name w:val="5DE2BADD9CBB4B37958CC2426299C76E"/>
  </w:style>
  <w:style w:type="paragraph" w:customStyle="1" w:styleId="F9FAD4D7F90C4BB99ABC91C3C8F4B331">
    <w:name w:val="F9FAD4D7F90C4BB99ABC91C3C8F4B331"/>
  </w:style>
  <w:style w:type="paragraph" w:customStyle="1" w:styleId="2F926AB179734094AFF0776AB744296A">
    <w:name w:val="2F926AB179734094AFF0776AB744296A"/>
  </w:style>
  <w:style w:type="paragraph" w:customStyle="1" w:styleId="BA0E054A919A4B869E8311046AFE12A1">
    <w:name w:val="BA0E054A919A4B869E8311046AFE12A1"/>
  </w:style>
  <w:style w:type="paragraph" w:customStyle="1" w:styleId="1C08C99A09A3403693A836550B0C1A02">
    <w:name w:val="1C08C99A09A3403693A836550B0C1A02"/>
  </w:style>
  <w:style w:type="paragraph" w:customStyle="1" w:styleId="B08DC4AD5E1341F390BE63EC146ADB85">
    <w:name w:val="B08DC4AD5E1341F390BE63EC146ADB85"/>
  </w:style>
  <w:style w:type="paragraph" w:customStyle="1" w:styleId="AB125FDA647D4EF2A92EDA73411DD85B">
    <w:name w:val="AB125FDA647D4EF2A92EDA73411DD85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06C6C37B79498598C746CBC5C58364">
    <w:name w:val="0206C6C37B79498598C746CBC5C58364"/>
  </w:style>
  <w:style w:type="paragraph" w:customStyle="1" w:styleId="A1AED5F3C2B04C9DA04016C9DD047A6B">
    <w:name w:val="A1AED5F3C2B04C9DA04016C9DD047A6B"/>
  </w:style>
  <w:style w:type="paragraph" w:customStyle="1" w:styleId="E5B9B2CB27E346E08D4D345912429FA4">
    <w:name w:val="E5B9B2CB27E346E08D4D345912429FA4"/>
  </w:style>
  <w:style w:type="paragraph" w:customStyle="1" w:styleId="2018C7E67D854700ADB05C6124E11612">
    <w:name w:val="2018C7E67D854700ADB05C6124E11612"/>
  </w:style>
  <w:style w:type="paragraph" w:customStyle="1" w:styleId="769C058165104412A443753F381D26FB">
    <w:name w:val="769C058165104412A443753F381D26FB"/>
  </w:style>
  <w:style w:type="paragraph" w:customStyle="1" w:styleId="818A7009B93C47A69782E6D0AB830AEE">
    <w:name w:val="818A7009B93C47A69782E6D0AB830AEE"/>
  </w:style>
  <w:style w:type="paragraph" w:customStyle="1" w:styleId="43020167786B4B269B336C3A68CCDAB1">
    <w:name w:val="43020167786B4B269B336C3A68CCDAB1"/>
  </w:style>
  <w:style w:type="paragraph" w:customStyle="1" w:styleId="84B28D68E2E2453DA51993D2ABF9ADA1">
    <w:name w:val="84B28D68E2E2453DA51993D2ABF9ADA1"/>
  </w:style>
  <w:style w:type="paragraph" w:customStyle="1" w:styleId="DEC241D88EDE471B869647A09964F012">
    <w:name w:val="DEC241D88EDE471B869647A09964F012"/>
  </w:style>
  <w:style w:type="paragraph" w:customStyle="1" w:styleId="23441C39E5A74EC7B7C57A13117D21C3">
    <w:name w:val="23441C39E5A74EC7B7C57A13117D21C3"/>
  </w:style>
  <w:style w:type="paragraph" w:customStyle="1" w:styleId="BFEF27C89C014B05838734539A55C790">
    <w:name w:val="BFEF27C89C014B05838734539A55C790"/>
  </w:style>
  <w:style w:type="paragraph" w:customStyle="1" w:styleId="B7FFE664CDF3448A941C53584866BC15">
    <w:name w:val="B7FFE664CDF3448A941C53584866BC15"/>
  </w:style>
  <w:style w:type="paragraph" w:customStyle="1" w:styleId="EF0C37A06D9D435EB3EAE2CBB5481104">
    <w:name w:val="EF0C37A06D9D435EB3EAE2CBB5481104"/>
  </w:style>
  <w:style w:type="paragraph" w:customStyle="1" w:styleId="EBFD040F01D948B29A35CF475524B4AF">
    <w:name w:val="EBFD040F01D948B29A35CF475524B4AF"/>
  </w:style>
  <w:style w:type="paragraph" w:customStyle="1" w:styleId="62527DB9C5EB40039324258DECB372F2">
    <w:name w:val="62527DB9C5EB40039324258DECB372F2"/>
  </w:style>
  <w:style w:type="paragraph" w:customStyle="1" w:styleId="AC013DA2BBF64FBBBC53057D6A7FCAC4">
    <w:name w:val="AC013DA2BBF64FBBBC53057D6A7FCAC4"/>
  </w:style>
  <w:style w:type="paragraph" w:customStyle="1" w:styleId="9247534C750E4558A65592502EDC7A55">
    <w:name w:val="9247534C750E4558A65592502EDC7A55"/>
  </w:style>
  <w:style w:type="paragraph" w:customStyle="1" w:styleId="F162C716B27B4F5CAF3B413953D1FF8B">
    <w:name w:val="F162C716B27B4F5CAF3B413953D1FF8B"/>
  </w:style>
  <w:style w:type="paragraph" w:customStyle="1" w:styleId="068790FC2B2B40E789BD4780792BAE21">
    <w:name w:val="068790FC2B2B40E789BD4780792BAE21"/>
  </w:style>
  <w:style w:type="paragraph" w:customStyle="1" w:styleId="BDCBC326EC1D4159BA1CE6FAB46A66FE">
    <w:name w:val="BDCBC326EC1D4159BA1CE6FAB46A66FE"/>
  </w:style>
  <w:style w:type="paragraph" w:customStyle="1" w:styleId="841129ECFF8F42DCBEC9F1D477AD3EB6">
    <w:name w:val="841129ECFF8F42DCBEC9F1D477AD3EB6"/>
  </w:style>
  <w:style w:type="paragraph" w:customStyle="1" w:styleId="042D06DBBA52409E8B376872A6EB9B41">
    <w:name w:val="042D06DBBA52409E8B376872A6EB9B41"/>
  </w:style>
  <w:style w:type="paragraph" w:customStyle="1" w:styleId="4338540EFE594991BD95E9BC05B996C1">
    <w:name w:val="4338540EFE594991BD95E9BC05B996C1"/>
  </w:style>
  <w:style w:type="paragraph" w:customStyle="1" w:styleId="03EDA7CDD26848C9BAE58890F997AD12">
    <w:name w:val="03EDA7CDD26848C9BAE58890F997AD12"/>
  </w:style>
  <w:style w:type="paragraph" w:customStyle="1" w:styleId="309314F87EFE412CBE48729AB1CF4DE1">
    <w:name w:val="309314F87EFE412CBE48729AB1CF4DE1"/>
  </w:style>
  <w:style w:type="paragraph" w:customStyle="1" w:styleId="4FFFC318209441C8B4C6C50E5677472D">
    <w:name w:val="4FFFC318209441C8B4C6C50E5677472D"/>
  </w:style>
  <w:style w:type="paragraph" w:customStyle="1" w:styleId="3BF8555992FF48BEBFDF1DB92D0FD425">
    <w:name w:val="3BF8555992FF48BEBFDF1DB92D0FD425"/>
  </w:style>
  <w:style w:type="paragraph" w:customStyle="1" w:styleId="D2115F672B5F4992834B1775F74FB9A9">
    <w:name w:val="D2115F672B5F4992834B1775F74FB9A9"/>
  </w:style>
  <w:style w:type="paragraph" w:customStyle="1" w:styleId="89E26D759A0C45F7906995588942872E">
    <w:name w:val="89E26D759A0C45F7906995588942872E"/>
  </w:style>
  <w:style w:type="paragraph" w:customStyle="1" w:styleId="2561C41E5BBE467984F8744EA0AAEE0A">
    <w:name w:val="2561C41E5BBE467984F8744EA0AAEE0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2C9152D8958481D817C8DF6888E11F7">
    <w:name w:val="42C9152D8958481D817C8DF6888E1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2019-04-03T21:44:00Z</dcterms:created>
  <dcterms:modified xsi:type="dcterms:W3CDTF">2019-04-23T03:49:00Z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