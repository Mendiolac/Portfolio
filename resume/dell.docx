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04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FEDC4A3" w14:textId="77777777" w:rsidTr="00A27E1B">
        <w:trPr>
          <w:trHeight w:val="4410"/>
        </w:trPr>
        <w:tc>
          <w:tcPr>
            <w:tcW w:w="3600" w:type="dxa"/>
            <w:vAlign w:val="bottom"/>
          </w:tcPr>
          <w:p w14:paraId="58B15312" w14:textId="04DE0F35" w:rsidR="001B2ABD" w:rsidRDefault="00856D85" w:rsidP="00A27E1B">
            <w:pPr>
              <w:tabs>
                <w:tab w:val="left" w:pos="990"/>
              </w:tabs>
              <w:jc w:val="center"/>
            </w:pPr>
            <w:r>
              <w:rPr>
                <w:rFonts w:ascii="Calibri" w:hAnsi="Calibri" w:cs="Calibri"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082409" wp14:editId="7C808E2D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-1077595</wp:posOffset>
                      </wp:positionV>
                      <wp:extent cx="2186940" cy="122618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940" cy="12261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3863EA" w14:textId="25CF4E20" w:rsidR="00856D85" w:rsidRDefault="00856D85" w:rsidP="00856D85">
                                  <w:pPr>
                                    <w:pStyle w:val="Heading3"/>
                                    <w:rPr>
                                      <w:rFonts w:asciiTheme="minorHAnsi" w:eastAsiaTheme="minorHAnsi" w:hAnsiTheme="minorHAnsi" w:cstheme="minorBidi"/>
                                      <w:b w:val="0"/>
                                      <w:bCs/>
                                      <w:szCs w:val="22"/>
                                    </w:rPr>
                                  </w:pPr>
                                  <w:r>
                                    <w:t>Technical SKills</w:t>
                                  </w:r>
                                </w:p>
                                <w:p w14:paraId="63D79F02" w14:textId="2D631E00" w:rsidR="00D41AE5" w:rsidRDefault="00D41AE5" w:rsidP="00834AEF">
                                  <w:r>
                                    <w:t>HTML</w:t>
                                  </w:r>
                                </w:p>
                                <w:p w14:paraId="61FBF6C0" w14:textId="77777777" w:rsidR="00D41AE5" w:rsidRDefault="00D41AE5" w:rsidP="00834AEF">
                                  <w:r>
                                    <w:t>JavaScript</w:t>
                                  </w:r>
                                </w:p>
                                <w:p w14:paraId="1A361A97" w14:textId="77777777" w:rsidR="00D41AE5" w:rsidRDefault="00D41AE5" w:rsidP="00834AEF">
                                  <w:r>
                                    <w:t>Python</w:t>
                                  </w:r>
                                </w:p>
                                <w:p w14:paraId="28A6C97B" w14:textId="77777777" w:rsidR="00D41AE5" w:rsidRDefault="00D41AE5" w:rsidP="00834AEF">
                                  <w:r>
                                    <w:t>CSS</w:t>
                                  </w:r>
                                </w:p>
                                <w:p w14:paraId="218C371F" w14:textId="77777777" w:rsidR="00D41AE5" w:rsidRDefault="00D41AE5" w:rsidP="00834AEF">
                                  <w:r>
                                    <w:t>PHP</w:t>
                                  </w:r>
                                </w:p>
                                <w:p w14:paraId="1B2B6606" w14:textId="77777777" w:rsidR="00D41AE5" w:rsidRDefault="00D41AE5" w:rsidP="00834AEF">
                                  <w:r>
                                    <w:t>jQuery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0824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5.45pt;margin-top:-84.85pt;width:172.2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" filled="f" stroked="f" strokeweight=".5pt">
                      <v:textbox>
                        <w:txbxContent>
                          <w:p w14:paraId="7B3863EA" w14:textId="25CF4E20" w:rsidR="00856D85" w:rsidRDefault="00856D85" w:rsidP="00856D85">
                            <w:pPr>
                              <w:pStyle w:val="Heading3"/>
                              <w:rPr>
                                <w:rFonts w:asciiTheme="minorHAnsi" w:eastAsiaTheme="minorHAnsi" w:hAnsiTheme="minorHAnsi" w:cstheme="minorBidi"/>
                                <w:b w:val="0"/>
                                <w:bCs/>
                                <w:szCs w:val="22"/>
                              </w:rPr>
                            </w:pPr>
                            <w:r>
                              <w:t>Technical SKills</w:t>
                            </w:r>
                          </w:p>
                          <w:p w14:paraId="63D79F02" w14:textId="2D631E00" w:rsidR="00D41AE5" w:rsidRDefault="00D41AE5" w:rsidP="00834AEF">
                            <w:r>
                              <w:t>HTML</w:t>
                            </w:r>
                          </w:p>
                          <w:p w14:paraId="61FBF6C0" w14:textId="77777777" w:rsidR="00D41AE5" w:rsidRDefault="00D41AE5" w:rsidP="00834AEF">
                            <w:r>
                              <w:t>JavaScript</w:t>
                            </w:r>
                          </w:p>
                          <w:p w14:paraId="1A361A97" w14:textId="77777777" w:rsidR="00D41AE5" w:rsidRDefault="00D41AE5" w:rsidP="00834AEF">
                            <w:r>
                              <w:t>Python</w:t>
                            </w:r>
                          </w:p>
                          <w:p w14:paraId="28A6C97B" w14:textId="77777777" w:rsidR="00D41AE5" w:rsidRDefault="00D41AE5" w:rsidP="00834AEF">
                            <w:r>
                              <w:t>CSS</w:t>
                            </w:r>
                          </w:p>
                          <w:p w14:paraId="218C371F" w14:textId="77777777" w:rsidR="00D41AE5" w:rsidRDefault="00D41AE5" w:rsidP="00834AEF">
                            <w:r>
                              <w:t>PHP</w:t>
                            </w:r>
                          </w:p>
                          <w:p w14:paraId="1B2B6606" w14:textId="77777777" w:rsidR="00D41AE5" w:rsidRDefault="00D41AE5" w:rsidP="00834AEF">
                            <w:r>
                              <w:t>jQuery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25CCC2F7" w14:textId="687A736F" w:rsidR="001B2ABD" w:rsidRDefault="001B2ABD" w:rsidP="00A27E1B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604703" w14:textId="77777777" w:rsidR="001B2ABD" w:rsidRPr="00A27E1B" w:rsidRDefault="00911AEA" w:rsidP="00A27E1B">
            <w:pPr>
              <w:pStyle w:val="Title"/>
              <w:rPr>
                <w:rFonts w:ascii="Calibri" w:hAnsi="Calibri" w:cs="Calibri"/>
                <w:sz w:val="56"/>
                <w:szCs w:val="56"/>
              </w:rPr>
            </w:pPr>
            <w:r w:rsidRPr="00A27E1B">
              <w:rPr>
                <w:rFonts w:ascii="Calibri" w:hAnsi="Calibri" w:cs="Calibri"/>
                <w:sz w:val="56"/>
                <w:szCs w:val="56"/>
              </w:rPr>
              <w:t>Camille</w:t>
            </w:r>
          </w:p>
          <w:p w14:paraId="77910A4A" w14:textId="77777777" w:rsidR="00911AEA" w:rsidRPr="00A27E1B" w:rsidRDefault="00911AEA" w:rsidP="00A27E1B">
            <w:pPr>
              <w:rPr>
                <w:rFonts w:ascii="Calibri" w:hAnsi="Calibri" w:cs="Calibri"/>
                <w:sz w:val="56"/>
                <w:szCs w:val="56"/>
              </w:rPr>
            </w:pPr>
            <w:r w:rsidRPr="00A27E1B">
              <w:rPr>
                <w:rFonts w:ascii="Calibri" w:hAnsi="Calibri" w:cs="Calibri"/>
                <w:sz w:val="56"/>
                <w:szCs w:val="56"/>
              </w:rPr>
              <w:t>Mendiola</w:t>
            </w:r>
          </w:p>
          <w:p w14:paraId="1244AEAC" w14:textId="01734B36" w:rsidR="001B2ABD" w:rsidRPr="00D86600" w:rsidRDefault="00612244" w:rsidP="00A27E1B">
            <w:pPr>
              <w:pStyle w:val="Subtitle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pacing w:val="0"/>
                <w:w w:val="100"/>
              </w:rPr>
              <w:t>Product Specialist</w:t>
            </w:r>
            <w:bookmarkStart w:id="0" w:name="_GoBack"/>
            <w:bookmarkEnd w:id="0"/>
            <w:r w:rsidR="00A27E1B" w:rsidRPr="00612244">
              <w:rPr>
                <w:rFonts w:ascii="Calibri" w:hAnsi="Calibri" w:cs="Calibri"/>
                <w:spacing w:val="2104"/>
                <w:w w:val="77"/>
              </w:rPr>
              <w:t xml:space="preserve"> </w:t>
            </w:r>
          </w:p>
        </w:tc>
      </w:tr>
      <w:tr w:rsidR="001B2ABD" w14:paraId="16E0BCB8" w14:textId="77777777" w:rsidTr="00A27E1B">
        <w:tc>
          <w:tcPr>
            <w:tcW w:w="3600" w:type="dxa"/>
          </w:tcPr>
          <w:sdt>
            <w:sdtPr>
              <w:id w:val="-1711873194"/>
              <w:placeholder>
                <w:docPart w:val="B7D5148A5839452E996E721882BC5154"/>
              </w:placeholder>
              <w:temporary/>
              <w:showingPlcHdr/>
              <w15:appearance w15:val="hidden"/>
            </w:sdtPr>
            <w:sdtEndPr/>
            <w:sdtContent>
              <w:p w14:paraId="0F9D9E59" w14:textId="77777777" w:rsidR="001B2ABD" w:rsidRDefault="00036450" w:rsidP="00A27E1B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CD07CFF" w14:textId="7F811B72" w:rsidR="00036450" w:rsidRDefault="00576906" w:rsidP="00A27E1B">
            <w:r>
              <w:t xml:space="preserve">Data Analyst with newly obtained skills in data mining and web visualization. </w:t>
            </w:r>
            <w:r w:rsidR="00AC5F5B">
              <w:t xml:space="preserve">Recently completed Data Analysis and Visualization </w:t>
            </w:r>
            <w:r w:rsidR="00605362">
              <w:t>program</w:t>
            </w:r>
            <w:r w:rsidR="00AC5F5B">
              <w:t xml:space="preserve"> at the University of Texas and continue to achieve new knowledge through self-education. Strong background in customer service and sales. </w:t>
            </w:r>
            <w:r>
              <w:t>Proficient in verbal and written communications, problem-solving, and time mana</w:t>
            </w:r>
            <w:r w:rsidR="00D41AE5">
              <w:t xml:space="preserve">gement. </w:t>
            </w:r>
          </w:p>
          <w:p w14:paraId="5558131C" w14:textId="744BA352" w:rsidR="00036450" w:rsidRDefault="00036450" w:rsidP="00A27E1B"/>
          <w:sdt>
            <w:sdtPr>
              <w:id w:val="-1954003311"/>
              <w:placeholder>
                <w:docPart w:val="F9FAD4D7F90C4BB99ABC91C3C8F4B331"/>
              </w:placeholder>
              <w:temporary/>
              <w:showingPlcHdr/>
              <w15:appearance w15:val="hidden"/>
            </w:sdtPr>
            <w:sdtEndPr/>
            <w:sdtContent>
              <w:p w14:paraId="2EE1F629" w14:textId="77777777" w:rsidR="00036450" w:rsidRPr="00CB0055" w:rsidRDefault="00CB0055" w:rsidP="00A27E1B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F926AB179734094AFF0776AB744296A"/>
              </w:placeholder>
              <w:temporary/>
              <w:showingPlcHdr/>
              <w15:appearance w15:val="hidden"/>
            </w:sdtPr>
            <w:sdtEndPr/>
            <w:sdtContent>
              <w:p w14:paraId="2DAD4655" w14:textId="77777777" w:rsidR="004D3011" w:rsidRDefault="004D3011" w:rsidP="00A27E1B">
                <w:r w:rsidRPr="004D3011">
                  <w:t>PHONE:</w:t>
                </w:r>
              </w:p>
            </w:sdtContent>
          </w:sdt>
          <w:p w14:paraId="6B6FF0A3" w14:textId="5C7EC5D6" w:rsidR="004D3011" w:rsidRDefault="007D32F9" w:rsidP="00A27E1B">
            <w:r>
              <w:t>512-999-3789</w:t>
            </w:r>
          </w:p>
          <w:p w14:paraId="406F7B2D" w14:textId="36C68159" w:rsidR="004D3011" w:rsidRPr="004D3011" w:rsidRDefault="004D3011" w:rsidP="00A27E1B"/>
          <w:sdt>
            <w:sdtPr>
              <w:id w:val="67859272"/>
              <w:placeholder>
                <w:docPart w:val="1C08C99A09A3403693A836550B0C1A02"/>
              </w:placeholder>
              <w:temporary/>
              <w:showingPlcHdr/>
              <w15:appearance w15:val="hidden"/>
            </w:sdtPr>
            <w:sdtEndPr/>
            <w:sdtContent>
              <w:p w14:paraId="0FD53ECC" w14:textId="77777777" w:rsidR="004D3011" w:rsidRDefault="004D3011" w:rsidP="00A27E1B">
                <w:r w:rsidRPr="004D3011">
                  <w:t>WEBSITE:</w:t>
                </w:r>
              </w:p>
            </w:sdtContent>
          </w:sdt>
          <w:p w14:paraId="02D6DC99" w14:textId="5EA38EEF" w:rsidR="004D3011" w:rsidRDefault="00D41AE5" w:rsidP="00A27E1B">
            <w:r>
              <w:t>www.</w:t>
            </w:r>
            <w:r w:rsidR="00856D85">
              <w:t>linkedin</w:t>
            </w:r>
            <w:r>
              <w:t>.com/</w:t>
            </w:r>
            <w:r w:rsidR="00856D85">
              <w:t>in/</w:t>
            </w:r>
            <w:r>
              <w:t>Mendiolac</w:t>
            </w:r>
            <w:r w:rsidR="00856D85">
              <w:t>/</w:t>
            </w:r>
          </w:p>
          <w:p w14:paraId="07D98DD0" w14:textId="57C46FED" w:rsidR="004D3011" w:rsidRDefault="004D3011" w:rsidP="00A27E1B"/>
          <w:sdt>
            <w:sdtPr>
              <w:id w:val="-240260293"/>
              <w:placeholder>
                <w:docPart w:val="AB125FDA647D4EF2A92EDA73411DD85B"/>
              </w:placeholder>
              <w:temporary/>
              <w:showingPlcHdr/>
              <w15:appearance w15:val="hidden"/>
            </w:sdtPr>
            <w:sdtEndPr/>
            <w:sdtContent>
              <w:p w14:paraId="402208D5" w14:textId="77777777" w:rsidR="004D3011" w:rsidRDefault="004D3011" w:rsidP="00A27E1B">
                <w:r w:rsidRPr="004D3011">
                  <w:t>EMAIL:</w:t>
                </w:r>
              </w:p>
            </w:sdtContent>
          </w:sdt>
          <w:p w14:paraId="74B99A8C" w14:textId="21E17C94" w:rsidR="00036450" w:rsidRPr="00E4381A" w:rsidRDefault="007D32F9" w:rsidP="00A27E1B">
            <w:pPr>
              <w:rPr>
                <w:rStyle w:val="Hyperlink"/>
              </w:rPr>
            </w:pPr>
            <w:r>
              <w:t>mendiolac@outlook.com</w:t>
            </w:r>
          </w:p>
          <w:p w14:paraId="0F6AF336" w14:textId="3EB3D777" w:rsidR="004D3011" w:rsidRPr="00CB0055" w:rsidRDefault="00663C92" w:rsidP="00A27E1B">
            <w:pPr>
              <w:pStyle w:val="Heading3"/>
            </w:pPr>
            <w:r>
              <w:t xml:space="preserve">Extracurricular </w:t>
            </w:r>
          </w:p>
          <w:p w14:paraId="150105F5" w14:textId="44878A9B" w:rsidR="004D3011" w:rsidRDefault="007D32F9" w:rsidP="00A27E1B">
            <w:r>
              <w:t>Kayaking</w:t>
            </w:r>
          </w:p>
          <w:p w14:paraId="634E4957" w14:textId="365C4792" w:rsidR="007D32F9" w:rsidRDefault="007D32F9" w:rsidP="00A27E1B">
            <w:r>
              <w:t>Hiking</w:t>
            </w:r>
          </w:p>
          <w:p w14:paraId="4D60776E" w14:textId="615C963B" w:rsidR="007D32F9" w:rsidRDefault="007D32F9" w:rsidP="00A27E1B">
            <w:r>
              <w:t>Traveling</w:t>
            </w:r>
          </w:p>
          <w:p w14:paraId="08D29539" w14:textId="20C0720E" w:rsidR="00D41AE5" w:rsidRDefault="00834AEF" w:rsidP="00A27E1B">
            <w:r>
              <w:t>Reading</w:t>
            </w:r>
          </w:p>
          <w:p w14:paraId="11B37284" w14:textId="202B4613" w:rsidR="007D32F9" w:rsidRDefault="007D32F9" w:rsidP="00A27E1B"/>
          <w:p w14:paraId="2C3CFE62" w14:textId="33B34E7C" w:rsidR="007D32F9" w:rsidRPr="004D3011" w:rsidRDefault="007D32F9" w:rsidP="00A27E1B"/>
        </w:tc>
        <w:tc>
          <w:tcPr>
            <w:tcW w:w="720" w:type="dxa"/>
          </w:tcPr>
          <w:p w14:paraId="3AF7B391" w14:textId="724F354F" w:rsidR="001B2ABD" w:rsidRDefault="001B2ABD" w:rsidP="00A27E1B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rFonts w:ascii="Calibri" w:hAnsi="Calibri" w:cs="Calibri"/>
                <w:szCs w:val="22"/>
              </w:rPr>
              <w:id w:val="1049110328"/>
              <w:placeholder>
                <w:docPart w:val="43020167786B4B269B336C3A68CCDAB1"/>
              </w:placeholder>
              <w:temporary/>
              <w:showingPlcHdr/>
              <w15:appearance w15:val="hidden"/>
            </w:sdtPr>
            <w:sdtEndPr/>
            <w:sdtContent>
              <w:p w14:paraId="4BB0A3D5" w14:textId="77777777" w:rsidR="001B2ABD" w:rsidRPr="00D86600" w:rsidRDefault="00E25A26" w:rsidP="00A27E1B">
                <w:pPr>
                  <w:pStyle w:val="Heading2"/>
                  <w:rPr>
                    <w:rFonts w:ascii="Calibri" w:hAnsi="Calibri" w:cs="Calibri"/>
                    <w:szCs w:val="22"/>
                  </w:rPr>
                </w:pPr>
                <w:r w:rsidRPr="00D86600">
                  <w:rPr>
                    <w:rFonts w:ascii="Calibri" w:hAnsi="Calibri" w:cs="Calibri"/>
                    <w:szCs w:val="22"/>
                  </w:rPr>
                  <w:t>EDUCATION</w:t>
                </w:r>
              </w:p>
            </w:sdtContent>
          </w:sdt>
          <w:p w14:paraId="5289FA45" w14:textId="11775AAD" w:rsidR="00036450" w:rsidRPr="00D86600" w:rsidRDefault="00911AEA" w:rsidP="00A27E1B">
            <w:pPr>
              <w:pStyle w:val="Heading4"/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University of Texas</w:t>
            </w:r>
            <w:r w:rsidR="007D32F9" w:rsidRPr="00D86600">
              <w:rPr>
                <w:rFonts w:ascii="Calibri" w:hAnsi="Calibri" w:cs="Calibri"/>
                <w:sz w:val="22"/>
              </w:rPr>
              <w:t xml:space="preserve"> in Austin</w:t>
            </w:r>
          </w:p>
          <w:p w14:paraId="12530562" w14:textId="77777777" w:rsidR="00036450" w:rsidRPr="00D86600" w:rsidRDefault="00911AEA" w:rsidP="00A27E1B">
            <w:pPr>
              <w:pStyle w:val="Date"/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June 2018 to January 2019</w:t>
            </w:r>
          </w:p>
          <w:p w14:paraId="6C52C36B" w14:textId="3BED0FEE" w:rsidR="007D32F9" w:rsidRPr="00D86600" w:rsidRDefault="00911AEA" w:rsidP="00A27E1B">
            <w:pPr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 xml:space="preserve">Received a certificate in Data Analysis and Visualization. </w:t>
            </w:r>
            <w:r w:rsidR="00DD3199">
              <w:rPr>
                <w:rFonts w:ascii="Calibri" w:hAnsi="Calibri" w:cs="Calibri"/>
                <w:sz w:val="22"/>
              </w:rPr>
              <w:t xml:space="preserve">Focused </w:t>
            </w:r>
            <w:r w:rsidR="00530F3D">
              <w:rPr>
                <w:rFonts w:ascii="Calibri" w:hAnsi="Calibri" w:cs="Calibri"/>
                <w:sz w:val="22"/>
              </w:rPr>
              <w:t>on Python</w:t>
            </w:r>
            <w:r w:rsidR="007D32F9" w:rsidRPr="00D86600">
              <w:rPr>
                <w:rFonts w:ascii="Calibri" w:hAnsi="Calibri" w:cs="Calibri"/>
                <w:sz w:val="22"/>
              </w:rPr>
              <w:t xml:space="preserve"> Programming</w:t>
            </w:r>
            <w:r w:rsidR="00DD3199">
              <w:rPr>
                <w:rFonts w:ascii="Calibri" w:hAnsi="Calibri" w:cs="Calibri"/>
                <w:sz w:val="22"/>
              </w:rPr>
              <w:t xml:space="preserve">, Machine Learning, and Front-End Web Development.  </w:t>
            </w:r>
          </w:p>
          <w:p w14:paraId="6800C95B" w14:textId="1BF7EA77" w:rsidR="00036450" w:rsidRPr="00D86600" w:rsidRDefault="007D32F9" w:rsidP="00A27E1B">
            <w:pPr>
              <w:pStyle w:val="Heading4"/>
              <w:rPr>
                <w:rFonts w:ascii="Calibri" w:hAnsi="Calibri" w:cs="Calibri"/>
                <w:sz w:val="22"/>
              </w:rPr>
            </w:pPr>
            <w:r w:rsidRPr="00D86600">
              <w:rPr>
                <w:rFonts w:ascii="Calibri" w:hAnsi="Calibri" w:cs="Calibri"/>
                <w:sz w:val="22"/>
              </w:rPr>
              <w:t>University of Colorado in Denver</w:t>
            </w:r>
          </w:p>
          <w:p w14:paraId="01398593" w14:textId="33C4CE71" w:rsidR="00036450" w:rsidRPr="00D86600" w:rsidRDefault="00D86600" w:rsidP="00A27E1B">
            <w:pPr>
              <w:pStyle w:val="Date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In Progress</w:t>
            </w:r>
          </w:p>
          <w:p w14:paraId="16C5FFE4" w14:textId="0248D049" w:rsidR="00036450" w:rsidRPr="00D86600" w:rsidRDefault="00D86258" w:rsidP="00A27E1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</w:rPr>
              <w:t>Pursuing a bachelor’s in science, focusing on Electrical Engineering. Studied logic and logic design, embedded systems, calculus II, engineering chemistry, and completed calculus</w:t>
            </w:r>
            <w:r w:rsidR="0029195F">
              <w:rPr>
                <w:rFonts w:ascii="Calibri" w:hAnsi="Calibri" w:cs="Calibri"/>
                <w:sz w:val="22"/>
              </w:rPr>
              <w:t>-</w:t>
            </w:r>
            <w:r>
              <w:rPr>
                <w:rFonts w:ascii="Calibri" w:hAnsi="Calibri" w:cs="Calibri"/>
                <w:sz w:val="22"/>
              </w:rPr>
              <w:t>based physics I and II.</w:t>
            </w:r>
          </w:p>
          <w:p w14:paraId="44F69D1A" w14:textId="19E9E516" w:rsidR="00036450" w:rsidRPr="00D86600" w:rsidRDefault="00A27E1B" w:rsidP="00A27E1B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Experience</w:t>
            </w:r>
          </w:p>
          <w:p w14:paraId="0F941873" w14:textId="77777777" w:rsidR="00A27E1B" w:rsidRDefault="00A27E1B" w:rsidP="00A27E1B">
            <w:pPr>
              <w:rPr>
                <w:rFonts w:ascii="Calibri" w:hAnsi="Calibri" w:cs="Calibri"/>
                <w:sz w:val="22"/>
              </w:rPr>
            </w:pPr>
            <w:r w:rsidRPr="00856D85">
              <w:rPr>
                <w:rFonts w:ascii="Calibri" w:hAnsi="Calibri" w:cs="Calibri"/>
                <w:b/>
                <w:sz w:val="22"/>
              </w:rPr>
              <w:t>Doc Bs Fresh Kitchen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| </w:t>
            </w:r>
            <w:r w:rsidRPr="00AC5F5B">
              <w:rPr>
                <w:rFonts w:ascii="Calibri" w:hAnsi="Calibri" w:cs="Calibri"/>
                <w:i/>
                <w:sz w:val="22"/>
              </w:rPr>
              <w:t>Server</w:t>
            </w:r>
            <w:r>
              <w:rPr>
                <w:rFonts w:ascii="Calibri" w:hAnsi="Calibri" w:cs="Calibri"/>
                <w:sz w:val="22"/>
              </w:rPr>
              <w:t xml:space="preserve"> | </w:t>
            </w:r>
            <w:r w:rsidRPr="00A27E1B">
              <w:rPr>
                <w:rFonts w:ascii="Calibri" w:hAnsi="Calibri" w:cs="Calibri"/>
                <w:color w:val="000000"/>
                <w:sz w:val="21"/>
                <w:szCs w:val="21"/>
              </w:rPr>
              <w:t>October 2017- September 2018</w:t>
            </w:r>
            <w:r w:rsidRPr="00A27E1B">
              <w:rPr>
                <w:rFonts w:ascii="Calibri" w:hAnsi="Calibri" w:cs="Calibri"/>
                <w:sz w:val="20"/>
              </w:rPr>
              <w:t xml:space="preserve"> </w:t>
            </w:r>
          </w:p>
          <w:p w14:paraId="3F7ABA36" w14:textId="77777777" w:rsidR="00A27E1B" w:rsidRPr="003E4FB3" w:rsidRDefault="00A27E1B" w:rsidP="00A27E1B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Recognized as Lead Server with responsibility of training new team members as well as perfected punctuality under demanding work environment.</w:t>
            </w:r>
          </w:p>
          <w:p w14:paraId="62467990" w14:textId="77777777" w:rsidR="00A27E1B" w:rsidRPr="003E4FB3" w:rsidRDefault="00A27E1B" w:rsidP="00A27E1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10" w:lineRule="atLeast"/>
              <w:textAlignment w:val="baseline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3E4FB3">
              <w:rPr>
                <w:rFonts w:ascii="Calibri" w:hAnsi="Calibri" w:cs="Calibri"/>
                <w:color w:val="000000"/>
                <w:sz w:val="22"/>
                <w:szCs w:val="21"/>
              </w:rPr>
              <w:t>Assisted in the opening of the restaurant and setting the standard for oncoming members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>.</w:t>
            </w:r>
          </w:p>
          <w:p w14:paraId="44B2823F" w14:textId="77777777" w:rsidR="00A27E1B" w:rsidRDefault="00A27E1B" w:rsidP="00A27E1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 xml:space="preserve">University of Colorado </w:t>
            </w:r>
            <w:r>
              <w:rPr>
                <w:rFonts w:ascii="Calibri" w:hAnsi="Calibri" w:cs="Calibri"/>
                <w:sz w:val="22"/>
              </w:rPr>
              <w:t xml:space="preserve">| </w:t>
            </w:r>
            <w:r w:rsidRPr="00AC5F5B">
              <w:rPr>
                <w:rFonts w:ascii="Calibri" w:hAnsi="Calibri" w:cs="Calibri"/>
                <w:i/>
                <w:sz w:val="22"/>
              </w:rPr>
              <w:t>Resident Assistant</w:t>
            </w:r>
            <w:r>
              <w:rPr>
                <w:rFonts w:ascii="Calibri" w:hAnsi="Calibri" w:cs="Calibri"/>
                <w:i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| </w:t>
            </w:r>
            <w:r w:rsidRPr="00A27E1B">
              <w:rPr>
                <w:rFonts w:ascii="Calibri" w:hAnsi="Calibri" w:cs="Calibri"/>
                <w:color w:val="000000"/>
                <w:sz w:val="21"/>
                <w:szCs w:val="21"/>
              </w:rPr>
              <w:t>August 2016 – May 2017</w:t>
            </w:r>
          </w:p>
          <w:p w14:paraId="0F3B8B2C" w14:textId="7DDFACA4" w:rsidR="00A27E1B" w:rsidRPr="003E4FB3" w:rsidRDefault="00A27E1B" w:rsidP="00A27E1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Provided support and resources to residents under my supervision.</w:t>
            </w:r>
          </w:p>
          <w:p w14:paraId="7A56DA1E" w14:textId="548F4490" w:rsidR="00A27E1B" w:rsidRDefault="00A27E1B" w:rsidP="00A27E1B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Freda</w:t>
            </w:r>
            <w:r w:rsidR="00DD31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 Seafood Grill</w:t>
            </w:r>
            <w:r w:rsidR="00DD319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 w:rsidRPr="003E4FB3">
              <w:rPr>
                <w:rFonts w:ascii="Calibri" w:hAnsi="Calibri" w:cs="Calibri"/>
                <w:color w:val="000000"/>
                <w:sz w:val="22"/>
                <w:szCs w:val="22"/>
              </w:rPr>
              <w:t>|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E4FB3"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>Bartender</w:t>
            </w:r>
            <w:r>
              <w:rPr>
                <w:rFonts w:ascii="Calibri" w:hAnsi="Calibri" w:cs="Calibri"/>
                <w:i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| </w:t>
            </w:r>
            <w:r w:rsidRPr="00A27E1B">
              <w:rPr>
                <w:rFonts w:ascii="Calibri" w:hAnsi="Calibri" w:cs="Calibri"/>
                <w:color w:val="000000"/>
                <w:sz w:val="21"/>
                <w:szCs w:val="21"/>
              </w:rPr>
              <w:t>March 2013 – August 2017</w:t>
            </w:r>
          </w:p>
          <w:p w14:paraId="70FAA782" w14:textId="2165C766" w:rsidR="00A27E1B" w:rsidRDefault="00A27E1B" w:rsidP="00A27E1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10" w:lineRule="atLeast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3E4FB3">
              <w:rPr>
                <w:rFonts w:ascii="Calibri" w:hAnsi="Calibri" w:cs="Calibri"/>
                <w:color w:val="000000"/>
                <w:sz w:val="22"/>
                <w:szCs w:val="21"/>
              </w:rPr>
              <w:t>Learned how to multitask, provide exceptional customer service and resolved complaints to satisfy customers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>.</w:t>
            </w:r>
          </w:p>
          <w:p w14:paraId="559684E7" w14:textId="5D47DFDD" w:rsidR="00A27E1B" w:rsidRPr="00A27E1B" w:rsidRDefault="00A27E1B" w:rsidP="00A27E1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10" w:lineRule="atLeast"/>
              <w:jc w:val="both"/>
              <w:textAlignment w:val="baseline"/>
              <w:rPr>
                <w:rFonts w:ascii="Calibri" w:hAnsi="Calibri" w:cs="Calibri"/>
                <w:color w:val="000000"/>
                <w:sz w:val="22"/>
                <w:szCs w:val="21"/>
              </w:rPr>
            </w:pPr>
            <w:r w:rsidRPr="003E4FB3">
              <w:rPr>
                <w:rFonts w:ascii="Calibri" w:hAnsi="Calibri" w:cs="Calibri"/>
                <w:color w:val="000000"/>
                <w:sz w:val="22"/>
                <w:szCs w:val="21"/>
              </w:rPr>
              <w:t>Seized opportunities for advancement within the industry</w:t>
            </w:r>
            <w:r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. </w:t>
            </w:r>
            <w:r w:rsidRPr="003E4FB3">
              <w:rPr>
                <w:rFonts w:ascii="Calibri" w:hAnsi="Calibri" w:cs="Calibri"/>
                <w:color w:val="000000"/>
                <w:sz w:val="22"/>
                <w:szCs w:val="21"/>
              </w:rPr>
              <w:t xml:space="preserve"> </w:t>
            </w:r>
          </w:p>
          <w:p w14:paraId="71EBCE6F" w14:textId="56157D5E" w:rsidR="00036450" w:rsidRPr="00D86600" w:rsidRDefault="00A27E1B" w:rsidP="00A27E1B">
            <w:pPr>
              <w:pStyle w:val="Heading2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AC2B6F" wp14:editId="3D3395A5">
                      <wp:simplePos x="0" y="0"/>
                      <wp:positionH relativeFrom="column">
                        <wp:posOffset>-57112</wp:posOffset>
                      </wp:positionH>
                      <wp:positionV relativeFrom="paragraph">
                        <wp:posOffset>433578</wp:posOffset>
                      </wp:positionV>
                      <wp:extent cx="4123276" cy="130302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23276" cy="1303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94A48F" w14:textId="77777777" w:rsidR="00A27E1B" w:rsidRPr="00D86600" w:rsidRDefault="00A27E1B" w:rsidP="00A27E1B">
                                  <w:pPr>
                                    <w:pStyle w:val="Date"/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D86600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000000"/>
                                      <w:sz w:val="22"/>
                                    </w:rPr>
                                    <w:t xml:space="preserve">Prospective Data Scientist Jobs </w:t>
                                  </w:r>
                                  <w:r w:rsidRPr="00D86600"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>Front End Development</w:t>
                                  </w:r>
                                </w:p>
                                <w:p w14:paraId="0079D8F2" w14:textId="21C821D7" w:rsidR="00A27E1B" w:rsidRPr="00A27E1B" w:rsidRDefault="00A27E1B" w:rsidP="00A27E1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Calibri" w:hAnsi="Calibri" w:cs="Calibri"/>
                                      <w:sz w:val="20"/>
                                    </w:rPr>
                                  </w:pPr>
                                  <w:r w:rsidRPr="00A27E1B">
                                    <w:rPr>
                                      <w:rFonts w:ascii="Calibri" w:hAnsi="Calibri" w:cs="Calibri"/>
                                      <w:color w:val="000000"/>
                                      <w:sz w:val="22"/>
                                      <w:szCs w:val="21"/>
                                    </w:rPr>
                                    <w:t>Achieves data visualization through HTML, CSS, JavaScript, Tableau, and d3 Word Frequency.</w:t>
                                  </w:r>
                                </w:p>
                                <w:p w14:paraId="5D846AF8" w14:textId="77777777" w:rsidR="00A27E1B" w:rsidRPr="00D86600" w:rsidRDefault="00A27E1B" w:rsidP="00A27E1B">
                                  <w:pPr>
                                    <w:pStyle w:val="Heading4"/>
                                    <w:rPr>
                                      <w:rFonts w:ascii="Calibri" w:hAnsi="Calibri" w:cs="Calibri"/>
                                      <w:b w:val="0"/>
                                      <w:bCs/>
                                      <w:sz w:val="22"/>
                                    </w:rPr>
                                  </w:pPr>
                                  <w:r w:rsidRPr="00D86600">
                                    <w:rPr>
                                      <w:rFonts w:ascii="Calibri" w:hAnsi="Calibri" w:cs="Calibri"/>
                                      <w:sz w:val="22"/>
                                    </w:rPr>
                                    <w:t xml:space="preserve">Mars Web Application </w:t>
                                  </w:r>
                                  <w:r w:rsidRPr="00D86600">
                                    <w:rPr>
                                      <w:rFonts w:ascii="Calibri" w:hAnsi="Calibri" w:cs="Calibri"/>
                                      <w:b w:val="0"/>
                                      <w:sz w:val="22"/>
                                    </w:rPr>
                                    <w:t>Back End Development</w:t>
                                  </w:r>
                                </w:p>
                                <w:p w14:paraId="3C0888A2" w14:textId="3E9023B5" w:rsidR="00A27E1B" w:rsidRPr="00A27E1B" w:rsidRDefault="00A27E1B" w:rsidP="00A27E1B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Calibri" w:hAnsi="Calibri" w:cs="Calibri"/>
                                    </w:rPr>
                                  </w:pPr>
                                  <w:r w:rsidRPr="00A27E1B">
                                    <w:rPr>
                                      <w:rFonts w:ascii="Calibri" w:hAnsi="Calibri" w:cs="Calibri"/>
                                      <w:color w:val="24292E"/>
                                      <w:sz w:val="22"/>
                                      <w:shd w:val="clear" w:color="auto" w:fill="FFFFFF"/>
                                    </w:rPr>
                                    <w:t>The information is obtained through Python web scraping and stores the returned data through MongoDB. The data was parsed out and deployed through Flask Application.</w:t>
                                  </w:r>
                                </w:p>
                                <w:p w14:paraId="735794DA" w14:textId="77777777" w:rsidR="00A27E1B" w:rsidRDefault="00A27E1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AC2B6F" id="Text Box 7" o:spid="_x0000_s1027" type="#_x0000_t202" style="position:absolute;margin-left:-4.5pt;margin-top:34.15pt;width:324.65pt;height:10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" fillcolor="white [3201]" stroked="f" strokeweight=".5pt">
                      <v:textbox>
                        <w:txbxContent>
                          <w:p w14:paraId="2B94A48F" w14:textId="77777777" w:rsidR="00A27E1B" w:rsidRPr="00D86600" w:rsidRDefault="00A27E1B" w:rsidP="00A27E1B">
                            <w:pPr>
                              <w:pStyle w:val="Date"/>
                              <w:rPr>
                                <w:rFonts w:ascii="Calibri" w:hAnsi="Calibri" w:cs="Calibri"/>
                              </w:rPr>
                            </w:pPr>
                            <w:r w:rsidRPr="00D86600">
                              <w:rPr>
                                <w:rFonts w:ascii="Calibri" w:hAnsi="Calibri" w:cs="Calibri"/>
                                <w:b/>
                                <w:bCs/>
                                <w:color w:val="000000"/>
                                <w:sz w:val="22"/>
                              </w:rPr>
                              <w:t xml:space="preserve">Prospective Data Scientist Jobs </w:t>
                            </w:r>
                            <w:r w:rsidRPr="00D86600">
                              <w:rPr>
                                <w:rFonts w:ascii="Calibri" w:hAnsi="Calibri" w:cs="Calibri"/>
                                <w:sz w:val="22"/>
                              </w:rPr>
                              <w:t>Front End Development</w:t>
                            </w:r>
                          </w:p>
                          <w:p w14:paraId="0079D8F2" w14:textId="21C821D7" w:rsidR="00A27E1B" w:rsidRPr="00A27E1B" w:rsidRDefault="00A27E1B" w:rsidP="00A27E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A27E1B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1"/>
                              </w:rPr>
                              <w:t>Achieves data visualization through HTML, CSS, JavaScript, Tableau, and d3 Word Frequency.</w:t>
                            </w:r>
                          </w:p>
                          <w:p w14:paraId="5D846AF8" w14:textId="77777777" w:rsidR="00A27E1B" w:rsidRPr="00D86600" w:rsidRDefault="00A27E1B" w:rsidP="00A27E1B">
                            <w:pPr>
                              <w:pStyle w:val="Heading4"/>
                              <w:rPr>
                                <w:rFonts w:ascii="Calibri" w:hAnsi="Calibri" w:cs="Calibri"/>
                                <w:b w:val="0"/>
                                <w:bCs/>
                                <w:sz w:val="22"/>
                              </w:rPr>
                            </w:pPr>
                            <w:r w:rsidRPr="00D86600">
                              <w:rPr>
                                <w:rFonts w:ascii="Calibri" w:hAnsi="Calibri" w:cs="Calibri"/>
                                <w:sz w:val="22"/>
                              </w:rPr>
                              <w:t xml:space="preserve">Mars Web Application </w:t>
                            </w:r>
                            <w:r w:rsidRPr="00D86600">
                              <w:rPr>
                                <w:rFonts w:ascii="Calibri" w:hAnsi="Calibri" w:cs="Calibri"/>
                                <w:b w:val="0"/>
                                <w:sz w:val="22"/>
                              </w:rPr>
                              <w:t>Back End Development</w:t>
                            </w:r>
                          </w:p>
                          <w:p w14:paraId="3C0888A2" w14:textId="3E9023B5" w:rsidR="00A27E1B" w:rsidRPr="00A27E1B" w:rsidRDefault="00A27E1B" w:rsidP="00A27E1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r w:rsidRPr="00A27E1B">
                              <w:rPr>
                                <w:rFonts w:ascii="Calibri" w:hAnsi="Calibri" w:cs="Calibri"/>
                                <w:color w:val="24292E"/>
                                <w:sz w:val="22"/>
                                <w:shd w:val="clear" w:color="auto" w:fill="FFFFFF"/>
                              </w:rPr>
                              <w:t>The information is obtained through Python web scraping and stores the returned data through MongoDB. The data was parsed out and deployed through Flask Application.</w:t>
                            </w:r>
                          </w:p>
                          <w:p w14:paraId="735794DA" w14:textId="77777777" w:rsidR="00A27E1B" w:rsidRDefault="00A27E1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 w:cs="Calibri"/>
              </w:rPr>
              <w:t>Projects</w:t>
            </w:r>
          </w:p>
          <w:p w14:paraId="7E5B7D3E" w14:textId="3E79EE2B" w:rsidR="00036450" w:rsidRPr="00D86258" w:rsidRDefault="00036450" w:rsidP="00A27E1B">
            <w:pPr>
              <w:rPr>
                <w:rFonts w:ascii="Calibri" w:hAnsi="Calibri" w:cs="Calibri"/>
                <w:color w:val="FFFFFF" w:themeColor="background1"/>
              </w:rPr>
            </w:pPr>
          </w:p>
        </w:tc>
      </w:tr>
    </w:tbl>
    <w:p w14:paraId="46B4A8CC" w14:textId="75C8167A" w:rsidR="0043117B" w:rsidRDefault="00947071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A44D" w14:textId="77777777" w:rsidR="00947071" w:rsidRDefault="00947071" w:rsidP="000C45FF">
      <w:r>
        <w:separator/>
      </w:r>
    </w:p>
  </w:endnote>
  <w:endnote w:type="continuationSeparator" w:id="0">
    <w:p w14:paraId="0DE953A8" w14:textId="77777777" w:rsidR="00947071" w:rsidRDefault="0094707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6FB1" w14:textId="77777777" w:rsidR="00947071" w:rsidRDefault="00947071" w:rsidP="000C45FF">
      <w:r>
        <w:separator/>
      </w:r>
    </w:p>
  </w:footnote>
  <w:footnote w:type="continuationSeparator" w:id="0">
    <w:p w14:paraId="56930F31" w14:textId="77777777" w:rsidR="00947071" w:rsidRDefault="0094707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A10C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56D1F2" wp14:editId="17C10B3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792C"/>
    <w:multiLevelType w:val="hybridMultilevel"/>
    <w:tmpl w:val="311EB1E0"/>
    <w:lvl w:ilvl="0" w:tplc="610098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9C7"/>
    <w:multiLevelType w:val="multilevel"/>
    <w:tmpl w:val="755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77EA6"/>
    <w:multiLevelType w:val="hybridMultilevel"/>
    <w:tmpl w:val="4FBC3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A7574F"/>
    <w:multiLevelType w:val="hybridMultilevel"/>
    <w:tmpl w:val="7F94D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521E"/>
    <w:multiLevelType w:val="hybridMultilevel"/>
    <w:tmpl w:val="0714E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47F65"/>
    <w:multiLevelType w:val="multilevel"/>
    <w:tmpl w:val="3C2EF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9C0BEB"/>
    <w:multiLevelType w:val="multilevel"/>
    <w:tmpl w:val="CA8CD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F1F72"/>
    <w:multiLevelType w:val="hybridMultilevel"/>
    <w:tmpl w:val="3C9A6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EA"/>
    <w:rsid w:val="00036450"/>
    <w:rsid w:val="00094499"/>
    <w:rsid w:val="000C45FF"/>
    <w:rsid w:val="000E2948"/>
    <w:rsid w:val="000E3FD1"/>
    <w:rsid w:val="00112054"/>
    <w:rsid w:val="001525E1"/>
    <w:rsid w:val="00157A3C"/>
    <w:rsid w:val="00180329"/>
    <w:rsid w:val="0019001F"/>
    <w:rsid w:val="001A74A5"/>
    <w:rsid w:val="001B2ABD"/>
    <w:rsid w:val="001E0391"/>
    <w:rsid w:val="001E1759"/>
    <w:rsid w:val="001E1B94"/>
    <w:rsid w:val="001F1ECC"/>
    <w:rsid w:val="002400EB"/>
    <w:rsid w:val="00256CF7"/>
    <w:rsid w:val="00281FD5"/>
    <w:rsid w:val="0029195F"/>
    <w:rsid w:val="0030481B"/>
    <w:rsid w:val="003156FC"/>
    <w:rsid w:val="003254B5"/>
    <w:rsid w:val="0037121F"/>
    <w:rsid w:val="003A6B7D"/>
    <w:rsid w:val="003B06CA"/>
    <w:rsid w:val="003E4FB3"/>
    <w:rsid w:val="004071FC"/>
    <w:rsid w:val="00445947"/>
    <w:rsid w:val="004813B3"/>
    <w:rsid w:val="00496591"/>
    <w:rsid w:val="004C63E4"/>
    <w:rsid w:val="004D3011"/>
    <w:rsid w:val="005077BE"/>
    <w:rsid w:val="005262AC"/>
    <w:rsid w:val="00530F3D"/>
    <w:rsid w:val="00576906"/>
    <w:rsid w:val="005E39D5"/>
    <w:rsid w:val="00600670"/>
    <w:rsid w:val="00605362"/>
    <w:rsid w:val="00612244"/>
    <w:rsid w:val="0062123A"/>
    <w:rsid w:val="00646E75"/>
    <w:rsid w:val="00663C92"/>
    <w:rsid w:val="006771D0"/>
    <w:rsid w:val="007143BF"/>
    <w:rsid w:val="00715FCB"/>
    <w:rsid w:val="00743101"/>
    <w:rsid w:val="007775E1"/>
    <w:rsid w:val="007867A0"/>
    <w:rsid w:val="007927F5"/>
    <w:rsid w:val="007D32F9"/>
    <w:rsid w:val="00802CA0"/>
    <w:rsid w:val="00834AEF"/>
    <w:rsid w:val="00856D85"/>
    <w:rsid w:val="00911AEA"/>
    <w:rsid w:val="009260CD"/>
    <w:rsid w:val="00947071"/>
    <w:rsid w:val="00952C25"/>
    <w:rsid w:val="00A2118D"/>
    <w:rsid w:val="00A27E1B"/>
    <w:rsid w:val="00AC5F5B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1AE5"/>
    <w:rsid w:val="00D422DE"/>
    <w:rsid w:val="00D5459D"/>
    <w:rsid w:val="00D86258"/>
    <w:rsid w:val="00D86600"/>
    <w:rsid w:val="00D96814"/>
    <w:rsid w:val="00DA1F4D"/>
    <w:rsid w:val="00DD172A"/>
    <w:rsid w:val="00DD3199"/>
    <w:rsid w:val="00E25A26"/>
    <w:rsid w:val="00E4381A"/>
    <w:rsid w:val="00E55D74"/>
    <w:rsid w:val="00F60274"/>
    <w:rsid w:val="00F77FB9"/>
    <w:rsid w:val="00FB068F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4DCF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AE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A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D862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4F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seph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D5148A5839452E996E721882BC5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22AF9-D6AA-45D5-B5D4-2D42B23D3196}"/>
      </w:docPartPr>
      <w:docPartBody>
        <w:p w:rsidR="00BE7C49" w:rsidRDefault="00C40BAE">
          <w:pPr>
            <w:pStyle w:val="B7D5148A5839452E996E721882BC5154"/>
          </w:pPr>
          <w:r w:rsidRPr="00D5459D">
            <w:t>Profile</w:t>
          </w:r>
        </w:p>
      </w:docPartBody>
    </w:docPart>
    <w:docPart>
      <w:docPartPr>
        <w:name w:val="F9FAD4D7F90C4BB99ABC91C3C8F4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4FB5B-8925-46AF-BA70-D0AEBBA29DF9}"/>
      </w:docPartPr>
      <w:docPartBody>
        <w:p w:rsidR="00BE7C49" w:rsidRDefault="00C40BAE">
          <w:pPr>
            <w:pStyle w:val="F9FAD4D7F90C4BB99ABC91C3C8F4B331"/>
          </w:pPr>
          <w:r w:rsidRPr="00CB0055">
            <w:t>Contact</w:t>
          </w:r>
        </w:p>
      </w:docPartBody>
    </w:docPart>
    <w:docPart>
      <w:docPartPr>
        <w:name w:val="2F926AB179734094AFF0776AB7442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59088-0710-4610-B9CF-91F1A96A1188}"/>
      </w:docPartPr>
      <w:docPartBody>
        <w:p w:rsidR="00BE7C49" w:rsidRDefault="00C40BAE">
          <w:pPr>
            <w:pStyle w:val="2F926AB179734094AFF0776AB744296A"/>
          </w:pPr>
          <w:r w:rsidRPr="004D3011">
            <w:t>PHONE:</w:t>
          </w:r>
        </w:p>
      </w:docPartBody>
    </w:docPart>
    <w:docPart>
      <w:docPartPr>
        <w:name w:val="1C08C99A09A3403693A836550B0C1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80302-EE1D-46EA-B2A6-4D6B66D64E3B}"/>
      </w:docPartPr>
      <w:docPartBody>
        <w:p w:rsidR="00BE7C49" w:rsidRDefault="00C40BAE">
          <w:pPr>
            <w:pStyle w:val="1C08C99A09A3403693A836550B0C1A02"/>
          </w:pPr>
          <w:r w:rsidRPr="004D3011">
            <w:t>WEBSITE:</w:t>
          </w:r>
        </w:p>
      </w:docPartBody>
    </w:docPart>
    <w:docPart>
      <w:docPartPr>
        <w:name w:val="AB125FDA647D4EF2A92EDA73411DD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3FA5F-74A6-4FC4-B87A-32199CC6D81B}"/>
      </w:docPartPr>
      <w:docPartBody>
        <w:p w:rsidR="00BE7C49" w:rsidRDefault="00C40BAE">
          <w:pPr>
            <w:pStyle w:val="AB125FDA647D4EF2A92EDA73411DD85B"/>
          </w:pPr>
          <w:r w:rsidRPr="004D3011">
            <w:t>EMAIL:</w:t>
          </w:r>
        </w:p>
      </w:docPartBody>
    </w:docPart>
    <w:docPart>
      <w:docPartPr>
        <w:name w:val="43020167786B4B269B336C3A68CCD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00601-D5C6-45EB-89FE-D370A98BEF64}"/>
      </w:docPartPr>
      <w:docPartBody>
        <w:p w:rsidR="00BE7C49" w:rsidRDefault="00C40BAE">
          <w:pPr>
            <w:pStyle w:val="43020167786B4B269B336C3A68CCDAB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AE"/>
    <w:rsid w:val="00043684"/>
    <w:rsid w:val="00426EB3"/>
    <w:rsid w:val="00BE7C49"/>
    <w:rsid w:val="00C4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2E86F624FE43CAA92F0D71FB593BEC">
    <w:name w:val="A72E86F624FE43CAA92F0D71FB593BEC"/>
  </w:style>
  <w:style w:type="paragraph" w:customStyle="1" w:styleId="FE22003A359446358FA74E5A18830A24">
    <w:name w:val="FE22003A359446358FA74E5A18830A24"/>
  </w:style>
  <w:style w:type="paragraph" w:customStyle="1" w:styleId="B7D5148A5839452E996E721882BC5154">
    <w:name w:val="B7D5148A5839452E996E721882BC5154"/>
  </w:style>
  <w:style w:type="paragraph" w:customStyle="1" w:styleId="5DE2BADD9CBB4B37958CC2426299C76E">
    <w:name w:val="5DE2BADD9CBB4B37958CC2426299C76E"/>
  </w:style>
  <w:style w:type="paragraph" w:customStyle="1" w:styleId="F9FAD4D7F90C4BB99ABC91C3C8F4B331">
    <w:name w:val="F9FAD4D7F90C4BB99ABC91C3C8F4B331"/>
  </w:style>
  <w:style w:type="paragraph" w:customStyle="1" w:styleId="2F926AB179734094AFF0776AB744296A">
    <w:name w:val="2F926AB179734094AFF0776AB744296A"/>
  </w:style>
  <w:style w:type="paragraph" w:customStyle="1" w:styleId="BA0E054A919A4B869E8311046AFE12A1">
    <w:name w:val="BA0E054A919A4B869E8311046AFE12A1"/>
  </w:style>
  <w:style w:type="paragraph" w:customStyle="1" w:styleId="1C08C99A09A3403693A836550B0C1A02">
    <w:name w:val="1C08C99A09A3403693A836550B0C1A02"/>
  </w:style>
  <w:style w:type="paragraph" w:customStyle="1" w:styleId="B08DC4AD5E1341F390BE63EC146ADB85">
    <w:name w:val="B08DC4AD5E1341F390BE63EC146ADB85"/>
  </w:style>
  <w:style w:type="paragraph" w:customStyle="1" w:styleId="AB125FDA647D4EF2A92EDA73411DD85B">
    <w:name w:val="AB125FDA647D4EF2A92EDA73411DD85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06C6C37B79498598C746CBC5C58364">
    <w:name w:val="0206C6C37B79498598C746CBC5C58364"/>
  </w:style>
  <w:style w:type="paragraph" w:customStyle="1" w:styleId="A1AED5F3C2B04C9DA04016C9DD047A6B">
    <w:name w:val="A1AED5F3C2B04C9DA04016C9DD047A6B"/>
  </w:style>
  <w:style w:type="paragraph" w:customStyle="1" w:styleId="E5B9B2CB27E346E08D4D345912429FA4">
    <w:name w:val="E5B9B2CB27E346E08D4D345912429FA4"/>
  </w:style>
  <w:style w:type="paragraph" w:customStyle="1" w:styleId="2018C7E67D854700ADB05C6124E11612">
    <w:name w:val="2018C7E67D854700ADB05C6124E11612"/>
  </w:style>
  <w:style w:type="paragraph" w:customStyle="1" w:styleId="769C058165104412A443753F381D26FB">
    <w:name w:val="769C058165104412A443753F381D26FB"/>
  </w:style>
  <w:style w:type="paragraph" w:customStyle="1" w:styleId="818A7009B93C47A69782E6D0AB830AEE">
    <w:name w:val="818A7009B93C47A69782E6D0AB830AEE"/>
  </w:style>
  <w:style w:type="paragraph" w:customStyle="1" w:styleId="43020167786B4B269B336C3A68CCDAB1">
    <w:name w:val="43020167786B4B269B336C3A68CCDAB1"/>
  </w:style>
  <w:style w:type="paragraph" w:customStyle="1" w:styleId="84B28D68E2E2453DA51993D2ABF9ADA1">
    <w:name w:val="84B28D68E2E2453DA51993D2ABF9ADA1"/>
  </w:style>
  <w:style w:type="paragraph" w:customStyle="1" w:styleId="DEC241D88EDE471B869647A09964F012">
    <w:name w:val="DEC241D88EDE471B869647A09964F012"/>
  </w:style>
  <w:style w:type="paragraph" w:customStyle="1" w:styleId="23441C39E5A74EC7B7C57A13117D21C3">
    <w:name w:val="23441C39E5A74EC7B7C57A13117D21C3"/>
  </w:style>
  <w:style w:type="paragraph" w:customStyle="1" w:styleId="BFEF27C89C014B05838734539A55C790">
    <w:name w:val="BFEF27C89C014B05838734539A55C790"/>
  </w:style>
  <w:style w:type="paragraph" w:customStyle="1" w:styleId="B7FFE664CDF3448A941C53584866BC15">
    <w:name w:val="B7FFE664CDF3448A941C53584866BC15"/>
  </w:style>
  <w:style w:type="paragraph" w:customStyle="1" w:styleId="EF0C37A06D9D435EB3EAE2CBB5481104">
    <w:name w:val="EF0C37A06D9D435EB3EAE2CBB5481104"/>
  </w:style>
  <w:style w:type="paragraph" w:customStyle="1" w:styleId="EBFD040F01D948B29A35CF475524B4AF">
    <w:name w:val="EBFD040F01D948B29A35CF475524B4AF"/>
  </w:style>
  <w:style w:type="paragraph" w:customStyle="1" w:styleId="62527DB9C5EB40039324258DECB372F2">
    <w:name w:val="62527DB9C5EB40039324258DECB372F2"/>
  </w:style>
  <w:style w:type="paragraph" w:customStyle="1" w:styleId="AC013DA2BBF64FBBBC53057D6A7FCAC4">
    <w:name w:val="AC013DA2BBF64FBBBC53057D6A7FCAC4"/>
  </w:style>
  <w:style w:type="paragraph" w:customStyle="1" w:styleId="9247534C750E4558A65592502EDC7A55">
    <w:name w:val="9247534C750E4558A65592502EDC7A55"/>
  </w:style>
  <w:style w:type="paragraph" w:customStyle="1" w:styleId="F162C716B27B4F5CAF3B413953D1FF8B">
    <w:name w:val="F162C716B27B4F5CAF3B413953D1FF8B"/>
  </w:style>
  <w:style w:type="paragraph" w:customStyle="1" w:styleId="068790FC2B2B40E789BD4780792BAE21">
    <w:name w:val="068790FC2B2B40E789BD4780792BAE21"/>
  </w:style>
  <w:style w:type="paragraph" w:customStyle="1" w:styleId="BDCBC326EC1D4159BA1CE6FAB46A66FE">
    <w:name w:val="BDCBC326EC1D4159BA1CE6FAB46A66FE"/>
  </w:style>
  <w:style w:type="paragraph" w:customStyle="1" w:styleId="841129ECFF8F42DCBEC9F1D477AD3EB6">
    <w:name w:val="841129ECFF8F42DCBEC9F1D477AD3EB6"/>
  </w:style>
  <w:style w:type="paragraph" w:customStyle="1" w:styleId="042D06DBBA52409E8B376872A6EB9B41">
    <w:name w:val="042D06DBBA52409E8B376872A6EB9B41"/>
  </w:style>
  <w:style w:type="paragraph" w:customStyle="1" w:styleId="4338540EFE594991BD95E9BC05B996C1">
    <w:name w:val="4338540EFE594991BD95E9BC05B996C1"/>
  </w:style>
  <w:style w:type="paragraph" w:customStyle="1" w:styleId="03EDA7CDD26848C9BAE58890F997AD12">
    <w:name w:val="03EDA7CDD26848C9BAE58890F997AD12"/>
  </w:style>
  <w:style w:type="paragraph" w:customStyle="1" w:styleId="309314F87EFE412CBE48729AB1CF4DE1">
    <w:name w:val="309314F87EFE412CBE48729AB1CF4DE1"/>
  </w:style>
  <w:style w:type="paragraph" w:customStyle="1" w:styleId="4FFFC318209441C8B4C6C50E5677472D">
    <w:name w:val="4FFFC318209441C8B4C6C50E5677472D"/>
  </w:style>
  <w:style w:type="paragraph" w:customStyle="1" w:styleId="3BF8555992FF48BEBFDF1DB92D0FD425">
    <w:name w:val="3BF8555992FF48BEBFDF1DB92D0FD425"/>
  </w:style>
  <w:style w:type="paragraph" w:customStyle="1" w:styleId="D2115F672B5F4992834B1775F74FB9A9">
    <w:name w:val="D2115F672B5F4992834B1775F74FB9A9"/>
  </w:style>
  <w:style w:type="paragraph" w:customStyle="1" w:styleId="89E26D759A0C45F7906995588942872E">
    <w:name w:val="89E26D759A0C45F7906995588942872E"/>
  </w:style>
  <w:style w:type="paragraph" w:customStyle="1" w:styleId="2561C41E5BBE467984F8744EA0AAEE0A">
    <w:name w:val="2561C41E5BBE467984F8744EA0AAEE0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42C9152D8958481D817C8DF6888E11F7">
    <w:name w:val="42C9152D8958481D817C8DF6888E11F7"/>
  </w:style>
  <w:style w:type="paragraph" w:customStyle="1" w:styleId="722D6CA472F04EB2975E9BFC429A96F8">
    <w:name w:val="722D6CA472F04EB2975E9BFC429A96F8"/>
    <w:rsid w:val="00BE7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2019-04-09T01:30:00Z</dcterms:created>
  <dcterms:modified xsi:type="dcterms:W3CDTF">2019-04-15T15:17:00Z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